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20D36" w14:textId="1D8A96B6" w:rsidR="00474084" w:rsidRPr="00E8465D" w:rsidRDefault="00474084" w:rsidP="00474084">
      <w:pPr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Se solicita crear una tabla dinámica </w:t>
      </w:r>
      <w:r w:rsidR="00BD0053">
        <w:rPr>
          <w:rFonts w:cs="Times New Roman"/>
          <w:sz w:val="20"/>
          <w:szCs w:val="20"/>
          <w:lang w:eastAsia="es-AR"/>
        </w:rPr>
        <w:t xml:space="preserve">con Bootstrap </w:t>
      </w:r>
      <w:r>
        <w:rPr>
          <w:rFonts w:cs="Times New Roman"/>
          <w:sz w:val="20"/>
          <w:szCs w:val="20"/>
          <w:lang w:eastAsia="es-AR"/>
        </w:rPr>
        <w:t xml:space="preserve">cuyos datos se almacenen localmente en el navegador. </w:t>
      </w:r>
      <w:r w:rsidR="001F2761">
        <w:rPr>
          <w:rFonts w:cs="Times New Roman"/>
          <w:sz w:val="20"/>
          <w:szCs w:val="20"/>
          <w:lang w:eastAsia="es-AR"/>
        </w:rPr>
        <w:t>Los requerimientos por implementar</w:t>
      </w:r>
      <w:r>
        <w:rPr>
          <w:rFonts w:cs="Times New Roman"/>
          <w:sz w:val="20"/>
          <w:szCs w:val="20"/>
          <w:lang w:eastAsia="es-AR"/>
        </w:rPr>
        <w:t xml:space="preserve"> son</w:t>
      </w:r>
      <w:r w:rsidRPr="00E8465D">
        <w:rPr>
          <w:rFonts w:cs="Times New Roman"/>
          <w:sz w:val="20"/>
          <w:szCs w:val="20"/>
          <w:lang w:eastAsia="es-AR"/>
        </w:rPr>
        <w:t xml:space="preserve">: </w:t>
      </w:r>
    </w:p>
    <w:p w14:paraId="22BEDBB7" w14:textId="03386B1D" w:rsidR="00474084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Si existen datos registrados se deberán mostrar al cargar la página.</w:t>
      </w:r>
    </w:p>
    <w:p w14:paraId="7321AB0E" w14:textId="4D777272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Presentar la tabla intercalando </w:t>
      </w:r>
      <w:r w:rsidR="002560BA" w:rsidRPr="00E8465D">
        <w:rPr>
          <w:rFonts w:cs="Times New Roman"/>
          <w:sz w:val="20"/>
          <w:szCs w:val="20"/>
          <w:lang w:eastAsia="es-AR"/>
        </w:rPr>
        <w:t>dos colores</w:t>
      </w:r>
      <w:r w:rsidR="002560BA">
        <w:rPr>
          <w:rFonts w:cs="Times New Roman"/>
          <w:sz w:val="20"/>
          <w:szCs w:val="20"/>
          <w:lang w:eastAsia="es-AR"/>
        </w:rPr>
        <w:t xml:space="preserve"> </w:t>
      </w:r>
      <w:r>
        <w:rPr>
          <w:rFonts w:cs="Times New Roman"/>
          <w:sz w:val="20"/>
          <w:szCs w:val="20"/>
          <w:lang w:eastAsia="es-AR"/>
        </w:rPr>
        <w:t>entre filas</w:t>
      </w:r>
      <w:r w:rsidRPr="00E8465D">
        <w:rPr>
          <w:rFonts w:cs="Times New Roman"/>
          <w:sz w:val="20"/>
          <w:szCs w:val="20"/>
          <w:lang w:eastAsia="es-AR"/>
        </w:rPr>
        <w:t>.</w:t>
      </w:r>
    </w:p>
    <w:p w14:paraId="6DAC1B24" w14:textId="6901D14C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Permitir a</w:t>
      </w:r>
      <w:r w:rsidRPr="00E8465D">
        <w:rPr>
          <w:rFonts w:cs="Times New Roman"/>
          <w:sz w:val="20"/>
          <w:szCs w:val="20"/>
          <w:lang w:eastAsia="es-AR"/>
        </w:rPr>
        <w:t>gregar</w:t>
      </w:r>
      <w:r>
        <w:rPr>
          <w:rFonts w:cs="Times New Roman"/>
          <w:sz w:val="20"/>
          <w:szCs w:val="20"/>
          <w:lang w:eastAsia="es-AR"/>
        </w:rPr>
        <w:t xml:space="preserve"> una</w:t>
      </w:r>
      <w:r w:rsidRPr="00E8465D">
        <w:rPr>
          <w:rFonts w:cs="Times New Roman"/>
          <w:sz w:val="20"/>
          <w:szCs w:val="20"/>
          <w:lang w:eastAsia="es-AR"/>
        </w:rPr>
        <w:t xml:space="preserve"> fila con el color que corresponda y con las siguientes columnas: </w:t>
      </w:r>
    </w:p>
    <w:p w14:paraId="7E9A1302" w14:textId="1C267CDF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Apellido: Cadena de texto de 40 caracteres</w:t>
      </w:r>
      <w:r w:rsidR="002560BA">
        <w:rPr>
          <w:rFonts w:cs="Times New Roman"/>
          <w:sz w:val="20"/>
          <w:szCs w:val="20"/>
          <w:lang w:eastAsia="es-AR"/>
        </w:rPr>
        <w:t>. Dato obligatorio.</w:t>
      </w:r>
    </w:p>
    <w:p w14:paraId="77D83952" w14:textId="7542CCAF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Nombre: Cadena de texto de 100 caracteres</w:t>
      </w:r>
      <w:r w:rsidR="002560BA">
        <w:rPr>
          <w:rFonts w:cs="Times New Roman"/>
          <w:sz w:val="20"/>
          <w:szCs w:val="20"/>
          <w:lang w:eastAsia="es-AR"/>
        </w:rPr>
        <w:t>. Dato obligatorio.</w:t>
      </w:r>
    </w:p>
    <w:p w14:paraId="536D9E51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Parentesco: Lista de sele</w:t>
      </w:r>
      <w:r>
        <w:rPr>
          <w:rFonts w:cs="Times New Roman"/>
          <w:sz w:val="20"/>
          <w:szCs w:val="20"/>
          <w:lang w:eastAsia="es-AR"/>
        </w:rPr>
        <w:t>cción con el siguiente dominio:</w:t>
      </w:r>
    </w:p>
    <w:p w14:paraId="5E10AC43" w14:textId="33A170B5" w:rsidR="00474084" w:rsidRDefault="00474084" w:rsidP="00474084">
      <w:pPr>
        <w:numPr>
          <w:ilvl w:val="1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Padre</w:t>
      </w:r>
    </w:p>
    <w:p w14:paraId="041CFE6C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Madre</w:t>
      </w:r>
    </w:p>
    <w:p w14:paraId="4E5543C4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Hermano/a</w:t>
      </w:r>
    </w:p>
    <w:p w14:paraId="5782F77E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Hijo</w:t>
      </w:r>
    </w:p>
    <w:p w14:paraId="440F7742" w14:textId="77777777" w:rsidR="007B47FB" w:rsidRDefault="00474084" w:rsidP="007B47FB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Cónyuge</w:t>
      </w:r>
    </w:p>
    <w:p w14:paraId="3D1BF9E6" w14:textId="2F0D1B82" w:rsidR="00474084" w:rsidRPr="007B47FB" w:rsidRDefault="00FA0F97" w:rsidP="007B47FB">
      <w:pPr>
        <w:spacing w:before="100" w:beforeAutospacing="1" w:after="100" w:afterAutospacing="1"/>
        <w:ind w:firstLine="708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Dato obligatorio. </w:t>
      </w:r>
      <w:r w:rsidR="00474084" w:rsidRPr="007B47FB">
        <w:rPr>
          <w:rFonts w:cs="Times New Roman"/>
          <w:sz w:val="20"/>
          <w:szCs w:val="20"/>
          <w:lang w:eastAsia="es-AR"/>
        </w:rPr>
        <w:t>Valor por defecto: Ninguno</w:t>
      </w:r>
    </w:p>
    <w:p w14:paraId="24422916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¿Vive?: Componente de selección </w:t>
      </w:r>
      <w:r>
        <w:rPr>
          <w:rFonts w:cs="Times New Roman"/>
          <w:sz w:val="20"/>
          <w:szCs w:val="20"/>
          <w:lang w:eastAsia="es-AR"/>
        </w:rPr>
        <w:t>única con el siguiente dominio:</w:t>
      </w:r>
    </w:p>
    <w:p w14:paraId="682A4854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Sí</w:t>
      </w:r>
    </w:p>
    <w:p w14:paraId="27A46CAA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</w:t>
      </w:r>
    </w:p>
    <w:p w14:paraId="754EB0D0" w14:textId="7F4DB250" w:rsidR="00474084" w:rsidRPr="00E8465D" w:rsidRDefault="00FA0F97" w:rsidP="00474084">
      <w:pPr>
        <w:spacing w:before="100" w:beforeAutospacing="1" w:after="100" w:afterAutospacing="1"/>
        <w:ind w:left="72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Dato obligatorio. </w:t>
      </w:r>
      <w:r w:rsidR="00474084" w:rsidRPr="00E8465D">
        <w:rPr>
          <w:rFonts w:cs="Times New Roman"/>
          <w:sz w:val="20"/>
          <w:szCs w:val="20"/>
          <w:lang w:eastAsia="es-AR"/>
        </w:rPr>
        <w:t>Valor por defecto: Sí</w:t>
      </w:r>
    </w:p>
    <w:p w14:paraId="66E2079B" w14:textId="5B253BEE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Año Nacimiento: Cadena numérica de 4 caracteres</w:t>
      </w:r>
      <w:r w:rsidR="003C5F6A">
        <w:rPr>
          <w:rFonts w:cs="Times New Roman"/>
          <w:sz w:val="20"/>
          <w:szCs w:val="20"/>
          <w:lang w:eastAsia="es-AR"/>
        </w:rPr>
        <w:t>. Dato obligatorio.</w:t>
      </w:r>
    </w:p>
    <w:p w14:paraId="4C3021F6" w14:textId="77777777" w:rsidR="00474084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Ocupación: Lista de selección con el siguiente dominio:</w:t>
      </w:r>
    </w:p>
    <w:p w14:paraId="13499762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Empleado</w:t>
      </w:r>
    </w:p>
    <w:p w14:paraId="57326566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Empresario</w:t>
      </w:r>
    </w:p>
    <w:p w14:paraId="5A9BF6B0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Independiente</w:t>
      </w:r>
    </w:p>
    <w:p w14:paraId="4E270611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Jubilado</w:t>
      </w:r>
    </w:p>
    <w:p w14:paraId="437BD647" w14:textId="77777777" w:rsidR="00474084" w:rsidRDefault="00474084" w:rsidP="00474084">
      <w:pPr>
        <w:numPr>
          <w:ilvl w:val="1"/>
          <w:numId w:val="15"/>
        </w:numPr>
        <w:tabs>
          <w:tab w:val="clear" w:pos="1440"/>
        </w:tabs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No trabaja</w:t>
      </w:r>
    </w:p>
    <w:p w14:paraId="084AC2D1" w14:textId="4775CBD0" w:rsidR="00474084" w:rsidRPr="00E8465D" w:rsidRDefault="003C5F6A" w:rsidP="00474084">
      <w:pPr>
        <w:spacing w:before="100" w:beforeAutospacing="1" w:after="100" w:afterAutospacing="1"/>
        <w:ind w:left="720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 xml:space="preserve">Dato obligatorio. </w:t>
      </w:r>
      <w:r w:rsidR="00474084" w:rsidRPr="00E8465D">
        <w:rPr>
          <w:rFonts w:cs="Times New Roman"/>
          <w:sz w:val="20"/>
          <w:szCs w:val="20"/>
          <w:lang w:eastAsia="es-AR"/>
        </w:rPr>
        <w:t>Valor por defecto: Ninguno</w:t>
      </w:r>
    </w:p>
    <w:p w14:paraId="372088EB" w14:textId="773578AF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E-mail: Cadena alfanumérica de 255 caracteres</w:t>
      </w:r>
      <w:r w:rsidR="003C5F6A">
        <w:rPr>
          <w:rFonts w:cs="Times New Roman"/>
          <w:sz w:val="20"/>
          <w:szCs w:val="20"/>
          <w:lang w:eastAsia="es-AR"/>
        </w:rPr>
        <w:t>. Dato obligatorio.</w:t>
      </w:r>
    </w:p>
    <w:p w14:paraId="763173AA" w14:textId="77777777" w:rsidR="00474084" w:rsidRPr="00E8465D" w:rsidRDefault="00474084" w:rsidP="00474084">
      <w:pPr>
        <w:numPr>
          <w:ilvl w:val="0"/>
          <w:numId w:val="15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Eliminar: Imagen que representa la acción de "Eliminar"</w:t>
      </w:r>
    </w:p>
    <w:p w14:paraId="622F27DB" w14:textId="3E96DE4C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Eliminar fila recalculando el color de las filas posteriores a la eliminada</w:t>
      </w:r>
      <w:r>
        <w:rPr>
          <w:rFonts w:cs="Times New Roman"/>
          <w:sz w:val="20"/>
          <w:szCs w:val="20"/>
          <w:lang w:eastAsia="es-AR"/>
        </w:rPr>
        <w:t xml:space="preserve"> y borrar la información de la base de datos local</w:t>
      </w:r>
      <w:r w:rsidRPr="00E8465D">
        <w:rPr>
          <w:rFonts w:cs="Times New Roman"/>
          <w:sz w:val="20"/>
          <w:szCs w:val="20"/>
          <w:lang w:eastAsia="es-AR"/>
        </w:rPr>
        <w:t>.</w:t>
      </w:r>
    </w:p>
    <w:p w14:paraId="4618FA5D" w14:textId="1F377EC5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Poder restablecer la tabla a cero (sin filas, estado inicial).</w:t>
      </w:r>
    </w:p>
    <w:p w14:paraId="47499AA6" w14:textId="77777777" w:rsidR="00474084" w:rsidRPr="00E8465D" w:rsidRDefault="00474084" w:rsidP="00474084">
      <w:pPr>
        <w:numPr>
          <w:ilvl w:val="0"/>
          <w:numId w:val="14"/>
        </w:numPr>
        <w:tabs>
          <w:tab w:val="clear" w:pos="720"/>
          <w:tab w:val="num" w:pos="135"/>
        </w:tabs>
        <w:spacing w:before="100" w:beforeAutospacing="1" w:after="100" w:afterAutospacing="1"/>
        <w:ind w:left="360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Controles adicionales: </w:t>
      </w:r>
    </w:p>
    <w:p w14:paraId="6DBEBC7A" w14:textId="61A57344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Si la persona "No vive", se deberán deshabilitar y limpiar los datos ingresados en los campos "Ocupación, E-mail"</w:t>
      </w:r>
    </w:p>
    <w:p w14:paraId="49517CEC" w14:textId="36286BD1" w:rsidR="00474084" w:rsidRPr="00E8465D" w:rsidRDefault="003F7872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>
        <w:rPr>
          <w:rFonts w:cs="Times New Roman"/>
          <w:sz w:val="20"/>
          <w:szCs w:val="20"/>
          <w:lang w:eastAsia="es-AR"/>
        </w:rPr>
        <w:t>Definir los campos según el tipo de dato que soliciten</w:t>
      </w:r>
      <w:r w:rsidR="00474084" w:rsidRPr="00E8465D">
        <w:rPr>
          <w:rFonts w:cs="Times New Roman"/>
          <w:sz w:val="20"/>
          <w:szCs w:val="20"/>
          <w:lang w:eastAsia="es-AR"/>
        </w:rPr>
        <w:t>.</w:t>
      </w:r>
      <w:r>
        <w:rPr>
          <w:rFonts w:cs="Times New Roman"/>
          <w:sz w:val="20"/>
          <w:szCs w:val="20"/>
          <w:lang w:eastAsia="es-AR"/>
        </w:rPr>
        <w:t xml:space="preserve"> Es decir, texto, número, correo, etc.</w:t>
      </w:r>
    </w:p>
    <w:p w14:paraId="24592259" w14:textId="77777777" w:rsidR="00474084" w:rsidRPr="00E8465D" w:rsidRDefault="00474084" w:rsidP="00474084">
      <w:pPr>
        <w:numPr>
          <w:ilvl w:val="0"/>
          <w:numId w:val="16"/>
        </w:numPr>
        <w:spacing w:before="100" w:beforeAutospacing="1" w:after="100" w:afterAutospacing="1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Controlar la unicidad de los datos ingresados por "Apellido, Nombre, Parentesco".</w:t>
      </w:r>
    </w:p>
    <w:p w14:paraId="7E044975" w14:textId="6BCC54B4" w:rsidR="0045446B" w:rsidRDefault="00474084" w:rsidP="00474084">
      <w:pPr>
        <w:ind w:left="111"/>
        <w:rPr>
          <w:sz w:val="20"/>
          <w:szCs w:val="20"/>
          <w:lang w:val="es-AR"/>
        </w:rPr>
      </w:pPr>
      <w:r w:rsidRPr="00474084">
        <w:rPr>
          <w:rFonts w:cs="Times New Roman"/>
          <w:b/>
          <w:bCs/>
          <w:sz w:val="20"/>
          <w:szCs w:val="20"/>
          <w:lang w:eastAsia="es-AR"/>
        </w:rPr>
        <w:t>Esquematización</w:t>
      </w:r>
      <w:r w:rsidRPr="00474084">
        <w:rPr>
          <w:rFonts w:cs="Times New Roman"/>
          <w:sz w:val="20"/>
          <w:szCs w:val="20"/>
          <w:lang w:eastAsia="es-AR"/>
        </w:rPr>
        <w:br/>
      </w:r>
      <w:r w:rsidRPr="00474084">
        <w:rPr>
          <w:rFonts w:cs="Times New Roman"/>
          <w:sz w:val="20"/>
          <w:szCs w:val="20"/>
          <w:lang w:eastAsia="es-AR"/>
        </w:rPr>
        <w:br/>
      </w:r>
      <w:r w:rsidRPr="00474084">
        <w:rPr>
          <w:rFonts w:cs="Times New Roman"/>
          <w:noProof/>
          <w:sz w:val="20"/>
          <w:szCs w:val="20"/>
          <w:lang w:eastAsia="es-AR"/>
        </w:rPr>
        <w:lastRenderedPageBreak/>
        <w:drawing>
          <wp:inline distT="0" distB="0" distL="0" distR="0" wp14:anchorId="0A348989" wp14:editId="0CAB19CA">
            <wp:extent cx="5848350" cy="1013476"/>
            <wp:effectExtent l="0" t="0" r="0" b="0"/>
            <wp:docPr id="2" name="Imagen 2" descr="https://mi.ubp.edu.ar/2E4C5D1B047945C0A1494AF95DEC72D5/LoadFile.do/file=UBP-CG/PREGUNTAS/00129264/Ejercicio-JQuery-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.ubp.edu.ar/2E4C5D1B047945C0A1494AF95DEC72D5/LoadFile.do/file=UBP-CG/PREGUNTAS/00129264/Ejercicio-JQuery-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01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4084">
        <w:rPr>
          <w:rFonts w:cs="Times New Roman"/>
          <w:sz w:val="20"/>
          <w:szCs w:val="20"/>
          <w:lang w:eastAsia="es-AR"/>
        </w:rPr>
        <w:br/>
      </w:r>
    </w:p>
    <w:p w14:paraId="5FB307F7" w14:textId="1F2FE7C0" w:rsidR="007E4E0B" w:rsidRDefault="00CC4579" w:rsidP="007E4E0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Restricciones</w:t>
      </w:r>
    </w:p>
    <w:p w14:paraId="0BDA679A" w14:textId="54C530EC" w:rsidR="00CC4579" w:rsidRDefault="00CC4579" w:rsidP="007E4E0B">
      <w:pPr>
        <w:rPr>
          <w:sz w:val="20"/>
          <w:szCs w:val="20"/>
          <w:lang w:val="es-AR"/>
        </w:rPr>
      </w:pPr>
    </w:p>
    <w:p w14:paraId="2BF2AD7F" w14:textId="0BBC2E3E" w:rsidR="00CC4579" w:rsidRPr="00062445" w:rsidRDefault="00CC4579" w:rsidP="00062445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bookmarkStart w:id="0" w:name="_GoBack"/>
      <w:r w:rsidRPr="00062445">
        <w:rPr>
          <w:sz w:val="20"/>
          <w:szCs w:val="20"/>
          <w:lang w:val="es-AR"/>
        </w:rPr>
        <w:t xml:space="preserve">Utilizar el </w:t>
      </w:r>
      <w:proofErr w:type="spellStart"/>
      <w:r w:rsidRPr="00062445">
        <w:rPr>
          <w:sz w:val="20"/>
          <w:szCs w:val="20"/>
          <w:lang w:val="es-AR"/>
        </w:rPr>
        <w:t>framework</w:t>
      </w:r>
      <w:proofErr w:type="spellEnd"/>
      <w:r w:rsidRPr="00062445">
        <w:rPr>
          <w:sz w:val="20"/>
          <w:szCs w:val="20"/>
          <w:lang w:val="es-AR"/>
        </w:rPr>
        <w:t xml:space="preserve"> jQuery.</w:t>
      </w:r>
    </w:p>
    <w:p w14:paraId="4086B3C5" w14:textId="77777777" w:rsidR="00021C1F" w:rsidRPr="00062445" w:rsidRDefault="00021C1F" w:rsidP="00062445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r w:rsidRPr="00062445">
        <w:rPr>
          <w:sz w:val="20"/>
          <w:szCs w:val="20"/>
          <w:lang w:val="es-AR"/>
        </w:rPr>
        <w:t xml:space="preserve">Aplicar estilos </w:t>
      </w:r>
      <w:proofErr w:type="spellStart"/>
      <w:r w:rsidRPr="00062445">
        <w:rPr>
          <w:sz w:val="20"/>
          <w:szCs w:val="20"/>
          <w:lang w:val="es-AR"/>
        </w:rPr>
        <w:t>Bootstrap.</w:t>
      </w:r>
    </w:p>
    <w:p w14:paraId="4D46AF0E" w14:textId="4FC4809C" w:rsidR="00CC4579" w:rsidRPr="00062445" w:rsidRDefault="00CC4579" w:rsidP="00062445">
      <w:pPr>
        <w:pStyle w:val="Prrafodelista"/>
        <w:numPr>
          <w:ilvl w:val="0"/>
          <w:numId w:val="18"/>
        </w:numPr>
        <w:rPr>
          <w:sz w:val="20"/>
          <w:szCs w:val="20"/>
          <w:lang w:val="es-AR"/>
        </w:rPr>
      </w:pPr>
      <w:proofErr w:type="spellEnd"/>
      <w:r w:rsidRPr="00062445">
        <w:rPr>
          <w:sz w:val="20"/>
          <w:szCs w:val="20"/>
          <w:lang w:val="es-AR"/>
        </w:rPr>
        <w:t xml:space="preserve">No utilizar </w:t>
      </w:r>
      <w:r w:rsidR="004812BF" w:rsidRPr="00062445">
        <w:rPr>
          <w:sz w:val="20"/>
          <w:szCs w:val="20"/>
          <w:lang w:val="es-AR"/>
        </w:rPr>
        <w:t>las etiquetas HTML para construcción de tablas.</w:t>
      </w:r>
      <w:bookmarkEnd w:id="0"/>
    </w:p>
    <w:p w14:paraId="5D5D7E66" w14:textId="2148A827" w:rsidR="00A55C3D" w:rsidRPr="00021C1F" w:rsidRDefault="00A55C3D" w:rsidP="00021C1F">
      <w:pPr>
        <w:rPr>
          <w:sz w:val="20"/>
          <w:szCs w:val="20"/>
          <w:lang w:val="es-AR"/>
        </w:rPr>
      </w:pPr>
    </w:p>
    <w:p w14:paraId="3CF6491F" w14:textId="77777777" w:rsidR="007E4E0B" w:rsidRPr="00E07D59" w:rsidRDefault="007E4E0B" w:rsidP="007E4E0B">
      <w:pPr>
        <w:rPr>
          <w:sz w:val="20"/>
          <w:szCs w:val="20"/>
          <w:lang w:val="es-AR"/>
        </w:rPr>
      </w:pPr>
    </w:p>
    <w:sectPr w:rsidR="007E4E0B" w:rsidRPr="00E07D59" w:rsidSect="00515BC0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66CE" w14:textId="77777777" w:rsidR="009626D1" w:rsidRDefault="009626D1">
      <w:r>
        <w:separator/>
      </w:r>
    </w:p>
  </w:endnote>
  <w:endnote w:type="continuationSeparator" w:id="0">
    <w:p w14:paraId="6C5B4B18" w14:textId="77777777" w:rsidR="009626D1" w:rsidRDefault="0096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31F2" w14:textId="77777777" w:rsidR="00374B92" w:rsidRDefault="00374B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58FE50" w14:textId="77777777" w:rsidR="00374B92" w:rsidRDefault="00374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1D17" w14:textId="3D960230" w:rsidR="00374B92" w:rsidRDefault="00374B92" w:rsidP="00D13BE7">
    <w:pPr>
      <w:pStyle w:val="Piedepgina"/>
      <w:framePr w:wrap="around" w:vAnchor="text" w:hAnchor="page" w:x="5791" w:y="15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374B92" w14:paraId="113BC66B" w14:textId="77777777">
      <w:tc>
        <w:tcPr>
          <w:tcW w:w="3490" w:type="dxa"/>
        </w:tcPr>
        <w:p w14:paraId="0846A791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9971F9A" w14:textId="3118AE6B" w:rsidR="00374B92" w:rsidRDefault="00D13BE7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1E379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5A40AB6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D3F" w14:textId="77777777" w:rsidR="009626D1" w:rsidRDefault="009626D1">
      <w:r>
        <w:separator/>
      </w:r>
    </w:p>
  </w:footnote>
  <w:footnote w:type="continuationSeparator" w:id="0">
    <w:p w14:paraId="1190242A" w14:textId="77777777" w:rsidR="009626D1" w:rsidRDefault="0096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374B92" w14:paraId="5F4D40D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B7B735" w14:textId="2A7CC056" w:rsidR="00374B92" w:rsidRDefault="003C6D35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2E4665" wp14:editId="1621D1DD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FC5DFF" w14:textId="048BA544" w:rsidR="00374B92" w:rsidRDefault="00374B92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AA742D">
            <w:rPr>
              <w:smallCaps/>
            </w:rPr>
            <w:t>/2014</w:t>
          </w:r>
        </w:p>
        <w:p w14:paraId="3AAECF23" w14:textId="77777777" w:rsidR="00374B92" w:rsidRDefault="00374B92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374B92" w14:paraId="38F6C41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D4AC1" w14:textId="77777777" w:rsidR="00374B92" w:rsidRDefault="00374B9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98F00" w14:textId="77777777" w:rsidR="00374B92" w:rsidRDefault="00374B92">
          <w:pPr>
            <w:rPr>
              <w:smallCaps/>
            </w:rPr>
          </w:pPr>
        </w:p>
        <w:p w14:paraId="2C1FD861" w14:textId="77777777" w:rsidR="00374B92" w:rsidRDefault="00374B92">
          <w:pPr>
            <w:rPr>
              <w:smallCaps/>
            </w:rPr>
          </w:pPr>
        </w:p>
        <w:p w14:paraId="5CBCD1DC" w14:textId="4EDD6C53" w:rsidR="00374B92" w:rsidRDefault="001E3793">
          <w:pPr>
            <w:rPr>
              <w:smallCaps/>
            </w:rPr>
          </w:pPr>
          <w:r>
            <w:rPr>
              <w:smallCaps/>
            </w:rPr>
            <w:t>Ejercicio</w:t>
          </w:r>
          <w:r w:rsidR="00C411D1">
            <w:rPr>
              <w:smallCaps/>
            </w:rPr>
            <w:t xml:space="preserve"> 1</w:t>
          </w:r>
          <w:r w:rsidR="00474084">
            <w:rPr>
              <w:smallCaps/>
            </w:rPr>
            <w:t>: jQuery</w:t>
          </w:r>
        </w:p>
        <w:p w14:paraId="52CBCFD8" w14:textId="77777777" w:rsidR="00374B92" w:rsidRDefault="00374B92">
          <w:pPr>
            <w:rPr>
              <w:smallCaps/>
            </w:rPr>
          </w:pPr>
        </w:p>
        <w:p w14:paraId="6FF17306" w14:textId="77777777" w:rsidR="00374B92" w:rsidRDefault="00374B9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69A0E" w14:textId="77777777" w:rsidR="00374B92" w:rsidRDefault="00374B92">
          <w:pPr>
            <w:rPr>
              <w:smallCaps/>
            </w:rPr>
          </w:pPr>
        </w:p>
        <w:p w14:paraId="6FE0BBB6" w14:textId="77777777" w:rsidR="00374B92" w:rsidRDefault="00374B92" w:rsidP="00E858AC">
          <w:pPr>
            <w:rPr>
              <w:smallCaps/>
            </w:rPr>
          </w:pPr>
        </w:p>
        <w:p w14:paraId="1B8E30E7" w14:textId="551DA1BF" w:rsidR="00374B92" w:rsidRDefault="00374B92" w:rsidP="00BD23E1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7D31D1">
            <w:rPr>
              <w:smallCaps/>
            </w:rPr>
            <w:t>19</w:t>
          </w:r>
          <w:r w:rsidR="00AC1D7E">
            <w:rPr>
              <w:smallCaps/>
            </w:rPr>
            <w:t>-0</w:t>
          </w:r>
          <w:r w:rsidR="00C411D1">
            <w:rPr>
              <w:smallCaps/>
            </w:rPr>
            <w:t>3</w:t>
          </w:r>
          <w:r w:rsidR="0075574E">
            <w:rPr>
              <w:smallCaps/>
            </w:rPr>
            <w:t>-201</w:t>
          </w:r>
          <w:r w:rsidR="00A00DFE">
            <w:rPr>
              <w:smallCaps/>
            </w:rPr>
            <w:t>8</w:t>
          </w:r>
        </w:p>
      </w:tc>
    </w:tr>
  </w:tbl>
  <w:p w14:paraId="6DCD8CB4" w14:textId="77777777" w:rsidR="00374B92" w:rsidRDefault="00374B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CD3"/>
    <w:multiLevelType w:val="hybridMultilevel"/>
    <w:tmpl w:val="A8147442"/>
    <w:lvl w:ilvl="0" w:tplc="37C270A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17"/>
    <w:multiLevelType w:val="hybridMultilevel"/>
    <w:tmpl w:val="10D07EA0"/>
    <w:lvl w:ilvl="0" w:tplc="050E6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E75"/>
    <w:multiLevelType w:val="multilevel"/>
    <w:tmpl w:val="2CBECF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1800" w:hanging="36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1C7C05B8"/>
    <w:multiLevelType w:val="hybridMultilevel"/>
    <w:tmpl w:val="9CD62F6A"/>
    <w:lvl w:ilvl="0" w:tplc="99B0A176">
      <w:start w:val="20"/>
      <w:numFmt w:val="bullet"/>
      <w:lvlText w:val="-"/>
      <w:lvlJc w:val="left"/>
      <w:pPr>
        <w:ind w:left="109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347"/>
    <w:multiLevelType w:val="multilevel"/>
    <w:tmpl w:val="D0C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028E1"/>
    <w:multiLevelType w:val="hybridMultilevel"/>
    <w:tmpl w:val="ED986C92"/>
    <w:lvl w:ilvl="0" w:tplc="B0AADB00">
      <w:start w:val="1"/>
      <w:numFmt w:val="decimal"/>
      <w:lvlText w:val="(%1)"/>
      <w:lvlJc w:val="left"/>
      <w:pPr>
        <w:ind w:left="735" w:hanging="375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2818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D5460"/>
    <w:multiLevelType w:val="hybridMultilevel"/>
    <w:tmpl w:val="BBCE7C34"/>
    <w:lvl w:ilvl="0" w:tplc="4D6E02A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209AC"/>
    <w:multiLevelType w:val="multilevel"/>
    <w:tmpl w:val="D0C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Verdana" w:eastAsia="Times New Roman" w:hAnsi="Verdana" w:cs="Tahoma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1A33ED7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0"/>
  </w:num>
  <w:num w:numId="14">
    <w:abstractNumId w:val="6"/>
  </w:num>
  <w:num w:numId="15">
    <w:abstractNumId w:val="17"/>
  </w:num>
  <w:num w:numId="16">
    <w:abstractNumId w:val="13"/>
  </w:num>
  <w:num w:numId="17">
    <w:abstractNumId w:val="16"/>
  </w:num>
  <w:num w:numId="1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3313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C4A"/>
    <w:rsid w:val="00021C1F"/>
    <w:rsid w:val="00022B89"/>
    <w:rsid w:val="000370C0"/>
    <w:rsid w:val="00062445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6269E"/>
    <w:rsid w:val="00164A12"/>
    <w:rsid w:val="00192C35"/>
    <w:rsid w:val="001C50A1"/>
    <w:rsid w:val="001D5799"/>
    <w:rsid w:val="001E3793"/>
    <w:rsid w:val="001F2761"/>
    <w:rsid w:val="001F381B"/>
    <w:rsid w:val="001F7897"/>
    <w:rsid w:val="00201C56"/>
    <w:rsid w:val="0021220D"/>
    <w:rsid w:val="00227D73"/>
    <w:rsid w:val="00230B56"/>
    <w:rsid w:val="002560BA"/>
    <w:rsid w:val="00267AEC"/>
    <w:rsid w:val="0027183F"/>
    <w:rsid w:val="00284965"/>
    <w:rsid w:val="00284CBF"/>
    <w:rsid w:val="002A0FD0"/>
    <w:rsid w:val="002A48E7"/>
    <w:rsid w:val="002F5B17"/>
    <w:rsid w:val="003077AC"/>
    <w:rsid w:val="00311346"/>
    <w:rsid w:val="00313ED6"/>
    <w:rsid w:val="00343D6B"/>
    <w:rsid w:val="0036246A"/>
    <w:rsid w:val="0037089E"/>
    <w:rsid w:val="00374B92"/>
    <w:rsid w:val="00377FB8"/>
    <w:rsid w:val="00387757"/>
    <w:rsid w:val="00397440"/>
    <w:rsid w:val="003A40A3"/>
    <w:rsid w:val="003B13DE"/>
    <w:rsid w:val="003B4D9B"/>
    <w:rsid w:val="003C5F6A"/>
    <w:rsid w:val="003C6D35"/>
    <w:rsid w:val="003D1829"/>
    <w:rsid w:val="003E783A"/>
    <w:rsid w:val="003F1BEB"/>
    <w:rsid w:val="003F37CD"/>
    <w:rsid w:val="003F7872"/>
    <w:rsid w:val="00403501"/>
    <w:rsid w:val="00412D91"/>
    <w:rsid w:val="00431276"/>
    <w:rsid w:val="0043727B"/>
    <w:rsid w:val="004407B1"/>
    <w:rsid w:val="00444B03"/>
    <w:rsid w:val="004502F7"/>
    <w:rsid w:val="004513DC"/>
    <w:rsid w:val="0045446B"/>
    <w:rsid w:val="00473C80"/>
    <w:rsid w:val="00474084"/>
    <w:rsid w:val="00480546"/>
    <w:rsid w:val="004812BF"/>
    <w:rsid w:val="00485E8A"/>
    <w:rsid w:val="004879BA"/>
    <w:rsid w:val="004A37C7"/>
    <w:rsid w:val="004A4052"/>
    <w:rsid w:val="004B1DD1"/>
    <w:rsid w:val="004C047C"/>
    <w:rsid w:val="004C0719"/>
    <w:rsid w:val="004D5E95"/>
    <w:rsid w:val="004E1B55"/>
    <w:rsid w:val="004F0088"/>
    <w:rsid w:val="004F67EB"/>
    <w:rsid w:val="00510B1E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93F72"/>
    <w:rsid w:val="005B0A7E"/>
    <w:rsid w:val="005B796B"/>
    <w:rsid w:val="005D59A1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638D2"/>
    <w:rsid w:val="00680B41"/>
    <w:rsid w:val="006861BC"/>
    <w:rsid w:val="006B68F6"/>
    <w:rsid w:val="006B73B3"/>
    <w:rsid w:val="006C400E"/>
    <w:rsid w:val="006D5D2F"/>
    <w:rsid w:val="006E0A8E"/>
    <w:rsid w:val="006E110B"/>
    <w:rsid w:val="006F20C0"/>
    <w:rsid w:val="007200D8"/>
    <w:rsid w:val="0072447D"/>
    <w:rsid w:val="0075574E"/>
    <w:rsid w:val="00756C1B"/>
    <w:rsid w:val="007722A3"/>
    <w:rsid w:val="00773824"/>
    <w:rsid w:val="0077595A"/>
    <w:rsid w:val="00783B72"/>
    <w:rsid w:val="00796767"/>
    <w:rsid w:val="007B47FB"/>
    <w:rsid w:val="007B502A"/>
    <w:rsid w:val="007B5F1A"/>
    <w:rsid w:val="007C77A5"/>
    <w:rsid w:val="007D31D1"/>
    <w:rsid w:val="007E4E0B"/>
    <w:rsid w:val="007F69A3"/>
    <w:rsid w:val="00807DC8"/>
    <w:rsid w:val="00822126"/>
    <w:rsid w:val="0082719E"/>
    <w:rsid w:val="008444A6"/>
    <w:rsid w:val="00852061"/>
    <w:rsid w:val="00861CFA"/>
    <w:rsid w:val="00865399"/>
    <w:rsid w:val="00865A8A"/>
    <w:rsid w:val="0087630F"/>
    <w:rsid w:val="008841C5"/>
    <w:rsid w:val="008A12F1"/>
    <w:rsid w:val="008A3E0F"/>
    <w:rsid w:val="008C3179"/>
    <w:rsid w:val="008F028A"/>
    <w:rsid w:val="008F6CA2"/>
    <w:rsid w:val="009038DB"/>
    <w:rsid w:val="00910770"/>
    <w:rsid w:val="009151C0"/>
    <w:rsid w:val="00917A78"/>
    <w:rsid w:val="00927D6E"/>
    <w:rsid w:val="00935F2C"/>
    <w:rsid w:val="00946432"/>
    <w:rsid w:val="00947DE1"/>
    <w:rsid w:val="009626D1"/>
    <w:rsid w:val="00972367"/>
    <w:rsid w:val="009750BB"/>
    <w:rsid w:val="00977F34"/>
    <w:rsid w:val="009969CD"/>
    <w:rsid w:val="009B4CFF"/>
    <w:rsid w:val="009B6DAB"/>
    <w:rsid w:val="009D6F1D"/>
    <w:rsid w:val="009E0E3D"/>
    <w:rsid w:val="009E5351"/>
    <w:rsid w:val="00A0016E"/>
    <w:rsid w:val="00A00DFE"/>
    <w:rsid w:val="00A273D4"/>
    <w:rsid w:val="00A378DC"/>
    <w:rsid w:val="00A55C3D"/>
    <w:rsid w:val="00A563CE"/>
    <w:rsid w:val="00A673FD"/>
    <w:rsid w:val="00A76910"/>
    <w:rsid w:val="00AA742D"/>
    <w:rsid w:val="00AB30F4"/>
    <w:rsid w:val="00AC1D7E"/>
    <w:rsid w:val="00AD2066"/>
    <w:rsid w:val="00AD5ACD"/>
    <w:rsid w:val="00AE7490"/>
    <w:rsid w:val="00AF3F9D"/>
    <w:rsid w:val="00AF4B86"/>
    <w:rsid w:val="00B1052D"/>
    <w:rsid w:val="00B202B9"/>
    <w:rsid w:val="00B23C69"/>
    <w:rsid w:val="00B350C1"/>
    <w:rsid w:val="00B616D7"/>
    <w:rsid w:val="00B81AB5"/>
    <w:rsid w:val="00B81D3D"/>
    <w:rsid w:val="00B94380"/>
    <w:rsid w:val="00B94B82"/>
    <w:rsid w:val="00BC161F"/>
    <w:rsid w:val="00BD0053"/>
    <w:rsid w:val="00BD185E"/>
    <w:rsid w:val="00BD23E1"/>
    <w:rsid w:val="00BD2529"/>
    <w:rsid w:val="00BD592C"/>
    <w:rsid w:val="00BE0EA0"/>
    <w:rsid w:val="00C037FB"/>
    <w:rsid w:val="00C316E7"/>
    <w:rsid w:val="00C411D1"/>
    <w:rsid w:val="00C4305F"/>
    <w:rsid w:val="00C519CD"/>
    <w:rsid w:val="00C566CC"/>
    <w:rsid w:val="00C65F9F"/>
    <w:rsid w:val="00CB3F75"/>
    <w:rsid w:val="00CC4579"/>
    <w:rsid w:val="00CC5E16"/>
    <w:rsid w:val="00CD51FA"/>
    <w:rsid w:val="00CE0009"/>
    <w:rsid w:val="00CE5A06"/>
    <w:rsid w:val="00CF0D20"/>
    <w:rsid w:val="00D07B95"/>
    <w:rsid w:val="00D13BE7"/>
    <w:rsid w:val="00D61C44"/>
    <w:rsid w:val="00D62F41"/>
    <w:rsid w:val="00D64EB4"/>
    <w:rsid w:val="00DB24D4"/>
    <w:rsid w:val="00DC6277"/>
    <w:rsid w:val="00DD3B29"/>
    <w:rsid w:val="00DF296B"/>
    <w:rsid w:val="00E048DC"/>
    <w:rsid w:val="00E07D59"/>
    <w:rsid w:val="00E14CDA"/>
    <w:rsid w:val="00E67824"/>
    <w:rsid w:val="00E74D5C"/>
    <w:rsid w:val="00E858AC"/>
    <w:rsid w:val="00E86450"/>
    <w:rsid w:val="00EA4406"/>
    <w:rsid w:val="00EA4770"/>
    <w:rsid w:val="00F327BF"/>
    <w:rsid w:val="00F367CF"/>
    <w:rsid w:val="00F56FAF"/>
    <w:rsid w:val="00F93E63"/>
    <w:rsid w:val="00FA0F97"/>
    <w:rsid w:val="00FA760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4B96984"/>
  <w15:chartTrackingRefBased/>
  <w15:docId w15:val="{E5B380AA-490E-42AD-B179-7D84267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3BE7"/>
    <w:rPr>
      <w:rFonts w:ascii="Verdana" w:hAnsi="Verdan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24</TotalTime>
  <Pages>2</Pages>
  <Words>268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19</cp:revision>
  <cp:lastPrinted>2007-08-22T14:34:00Z</cp:lastPrinted>
  <dcterms:created xsi:type="dcterms:W3CDTF">2018-03-27T00:14:00Z</dcterms:created>
  <dcterms:modified xsi:type="dcterms:W3CDTF">2019-03-20T18:28:00Z</dcterms:modified>
</cp:coreProperties>
</file>