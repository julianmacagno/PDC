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B6FEB" w14:textId="77777777" w:rsidR="00A16712" w:rsidRPr="00A16712" w:rsidRDefault="00A16712" w:rsidP="00A16712">
      <w:pPr>
        <w:rPr>
          <w:sz w:val="20"/>
          <w:szCs w:val="20"/>
        </w:rPr>
      </w:pPr>
      <w:r w:rsidRPr="00A16712">
        <w:rPr>
          <w:sz w:val="20"/>
          <w:szCs w:val="20"/>
        </w:rPr>
        <w:t>Armar una página que contenga un rectángulo azul que aparezca en el centro de la pantalla y que a medida que se le hace clic se agrande hasta llegar al tamaño de la página. Una vez que el rectángulo tenga el mismo tamaño que la página, deberá ir achicándose hasta volver a su tamaño original.</w:t>
      </w:r>
    </w:p>
    <w:p w14:paraId="3CF6491F" w14:textId="7A3967D7" w:rsidR="007E4E0B" w:rsidRDefault="00A16712" w:rsidP="00A16712">
      <w:pPr>
        <w:rPr>
          <w:sz w:val="20"/>
          <w:szCs w:val="20"/>
        </w:rPr>
      </w:pPr>
      <w:r w:rsidRPr="00A16712">
        <w:rPr>
          <w:sz w:val="20"/>
          <w:szCs w:val="20"/>
        </w:rPr>
        <w:t>Si el usuario redimensiona la página el cuadrado deberá ajustarse y comportarse según el tamaño que ocupe en la pantalla.</w:t>
      </w:r>
    </w:p>
    <w:p w14:paraId="07519CCB" w14:textId="12DFC090" w:rsidR="002933B6" w:rsidRDefault="002933B6" w:rsidP="00A16712">
      <w:pPr>
        <w:rPr>
          <w:sz w:val="20"/>
          <w:szCs w:val="20"/>
        </w:rPr>
      </w:pPr>
    </w:p>
    <w:p w14:paraId="2CEB0624" w14:textId="3CC73398" w:rsidR="002A7EEC" w:rsidRPr="002A7EEC" w:rsidRDefault="002A7EEC" w:rsidP="00A16712">
      <w:pPr>
        <w:rPr>
          <w:b/>
          <w:sz w:val="20"/>
          <w:szCs w:val="20"/>
        </w:rPr>
      </w:pPr>
      <w:r>
        <w:rPr>
          <w:b/>
          <w:sz w:val="20"/>
          <w:szCs w:val="20"/>
        </w:rPr>
        <w:t>Restricciones</w:t>
      </w:r>
    </w:p>
    <w:p w14:paraId="66C6B2E1" w14:textId="77777777" w:rsidR="002A7EEC" w:rsidRDefault="002A7EEC" w:rsidP="00A16712">
      <w:pPr>
        <w:rPr>
          <w:sz w:val="20"/>
          <w:szCs w:val="20"/>
        </w:rPr>
      </w:pPr>
    </w:p>
    <w:p w14:paraId="020D9953" w14:textId="77777777" w:rsidR="002A7EEC" w:rsidRPr="00062445" w:rsidRDefault="002A7EEC" w:rsidP="002A7EEC">
      <w:pPr>
        <w:pStyle w:val="Prrafodelista"/>
        <w:numPr>
          <w:ilvl w:val="0"/>
          <w:numId w:val="18"/>
        </w:numPr>
        <w:rPr>
          <w:sz w:val="20"/>
          <w:szCs w:val="20"/>
          <w:lang w:val="es-AR"/>
        </w:rPr>
      </w:pPr>
      <w:r w:rsidRPr="00062445">
        <w:rPr>
          <w:sz w:val="20"/>
          <w:szCs w:val="20"/>
          <w:lang w:val="es-AR"/>
        </w:rPr>
        <w:t xml:space="preserve">Utilizar el </w:t>
      </w:r>
      <w:proofErr w:type="spellStart"/>
      <w:r w:rsidRPr="00062445">
        <w:rPr>
          <w:sz w:val="20"/>
          <w:szCs w:val="20"/>
          <w:lang w:val="es-AR"/>
        </w:rPr>
        <w:t>framework</w:t>
      </w:r>
      <w:proofErr w:type="spellEnd"/>
      <w:r w:rsidRPr="00062445">
        <w:rPr>
          <w:sz w:val="20"/>
          <w:szCs w:val="20"/>
          <w:lang w:val="es-AR"/>
        </w:rPr>
        <w:t xml:space="preserve"> jQuery.</w:t>
      </w:r>
    </w:p>
    <w:p w14:paraId="7DD2965F" w14:textId="77777777" w:rsidR="002A7EEC" w:rsidRPr="00E07D59" w:rsidRDefault="002A7EEC" w:rsidP="002A7EEC">
      <w:pPr>
        <w:rPr>
          <w:sz w:val="20"/>
          <w:szCs w:val="20"/>
          <w:lang w:val="es-AR"/>
        </w:rPr>
      </w:pPr>
    </w:p>
    <w:p w14:paraId="620C044B" w14:textId="77777777" w:rsidR="002A7EEC" w:rsidRPr="00A16712" w:rsidRDefault="002A7EEC" w:rsidP="00A16712">
      <w:pPr>
        <w:rPr>
          <w:sz w:val="20"/>
          <w:szCs w:val="20"/>
        </w:rPr>
      </w:pPr>
      <w:bookmarkStart w:id="0" w:name="_GoBack"/>
      <w:bookmarkEnd w:id="0"/>
    </w:p>
    <w:sectPr w:rsidR="002A7EEC" w:rsidRPr="00A16712" w:rsidSect="00515BC0">
      <w:headerReference w:type="default" r:id="rId7"/>
      <w:footerReference w:type="even" r:id="rId8"/>
      <w:footerReference w:type="default" r:id="rId9"/>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6F023" w14:textId="77777777" w:rsidR="006836E0" w:rsidRDefault="006836E0">
      <w:r>
        <w:separator/>
      </w:r>
    </w:p>
  </w:endnote>
  <w:endnote w:type="continuationSeparator" w:id="0">
    <w:p w14:paraId="3526E5FD" w14:textId="77777777" w:rsidR="006836E0" w:rsidRDefault="00683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031F2" w14:textId="77777777" w:rsidR="00374B92" w:rsidRDefault="00374B9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58FE50" w14:textId="77777777" w:rsidR="00374B92" w:rsidRDefault="00374B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61D17" w14:textId="3D960230" w:rsidR="00374B92" w:rsidRDefault="00374B92" w:rsidP="00D13BE7">
    <w:pPr>
      <w:pStyle w:val="Piedepgina"/>
      <w:framePr w:wrap="around" w:vAnchor="text" w:hAnchor="page" w:x="5791" w:y="158"/>
      <w:rPr>
        <w:rStyle w:val="Nmerodepgina"/>
      </w:rPr>
    </w:pP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374B92" w14:paraId="113BC66B" w14:textId="77777777">
      <w:tc>
        <w:tcPr>
          <w:tcW w:w="3490" w:type="dxa"/>
        </w:tcPr>
        <w:p w14:paraId="0846A791" w14:textId="77777777" w:rsidR="00374B92" w:rsidRDefault="00374B92">
          <w:pPr>
            <w:pStyle w:val="Piedepgina"/>
            <w:tabs>
              <w:tab w:val="clear" w:pos="4419"/>
              <w:tab w:val="clear" w:pos="8838"/>
            </w:tabs>
          </w:pPr>
          <w:r>
            <w:t>Lic. Mariela Pastarini</w:t>
          </w:r>
        </w:p>
      </w:tc>
      <w:tc>
        <w:tcPr>
          <w:tcW w:w="2700" w:type="dxa"/>
        </w:tcPr>
        <w:p w14:paraId="19971F9A" w14:textId="0205F890" w:rsidR="00374B92" w:rsidRDefault="00D13BE7">
          <w:pPr>
            <w:pStyle w:val="Piedepgina"/>
            <w:tabs>
              <w:tab w:val="clear" w:pos="4419"/>
              <w:tab w:val="clear" w:pos="8838"/>
            </w:tabs>
            <w:jc w:val="center"/>
            <w:rPr>
              <w:lang w:val="en-US"/>
            </w:rPr>
          </w:pPr>
          <w:r>
            <w:rPr>
              <w:rStyle w:val="Nmerodepgina"/>
            </w:rPr>
            <w:t xml:space="preserve">Página </w:t>
          </w:r>
          <w:r>
            <w:rPr>
              <w:rStyle w:val="Nmerodepgina"/>
            </w:rPr>
            <w:fldChar w:fldCharType="begin"/>
          </w:r>
          <w:r>
            <w:rPr>
              <w:rStyle w:val="Nmerodepgina"/>
            </w:rPr>
            <w:instrText xml:space="preserve">PAGE  </w:instrText>
          </w:r>
          <w:r>
            <w:rPr>
              <w:rStyle w:val="Nmerodepgina"/>
            </w:rPr>
            <w:fldChar w:fldCharType="separate"/>
          </w:r>
          <w:r w:rsidR="00752D33">
            <w:rPr>
              <w:rStyle w:val="Nmerodepgina"/>
              <w:noProof/>
            </w:rPr>
            <w:t>1</w:t>
          </w:r>
          <w:r>
            <w:rPr>
              <w:rStyle w:val="Nmerodepgina"/>
            </w:rPr>
            <w:fldChar w:fldCharType="end"/>
          </w:r>
        </w:p>
      </w:tc>
      <w:tc>
        <w:tcPr>
          <w:tcW w:w="3600" w:type="dxa"/>
        </w:tcPr>
        <w:p w14:paraId="55A40AB6" w14:textId="77777777" w:rsidR="00374B92" w:rsidRDefault="00374B92">
          <w:pPr>
            <w:pStyle w:val="Piedepgina"/>
            <w:tabs>
              <w:tab w:val="clear" w:pos="4419"/>
              <w:tab w:val="clear" w:pos="8838"/>
            </w:tabs>
            <w:jc w:val="right"/>
            <w:rPr>
              <w:smallCaps/>
              <w:lang w:val="en-US"/>
            </w:rPr>
          </w:pPr>
          <w:r>
            <w:rPr>
              <w:smallCaps/>
              <w:lang w:val="en-US"/>
            </w:rPr>
            <w:t>II/PDC</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8F04A" w14:textId="77777777" w:rsidR="006836E0" w:rsidRDefault="006836E0">
      <w:r>
        <w:separator/>
      </w:r>
    </w:p>
  </w:footnote>
  <w:footnote w:type="continuationSeparator" w:id="0">
    <w:p w14:paraId="4EFB5E8E" w14:textId="77777777" w:rsidR="006836E0" w:rsidRDefault="00683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374B92" w14:paraId="5F4D40D6" w14:textId="77777777" w:rsidTr="00E858AC">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54B7B735" w14:textId="2A7CC056" w:rsidR="00374B92" w:rsidRDefault="003C6D35" w:rsidP="00E858AC">
          <w:pPr>
            <w:jc w:val="center"/>
            <w:rPr>
              <w:smallCaps/>
            </w:rPr>
          </w:pPr>
          <w:r>
            <w:rPr>
              <w:noProof/>
            </w:rPr>
            <w:drawing>
              <wp:inline distT="0" distB="0" distL="0" distR="0" wp14:anchorId="702E4665" wp14:editId="1621D1DD">
                <wp:extent cx="561975" cy="781050"/>
                <wp:effectExtent l="0" t="0" r="0" b="0"/>
                <wp:docPr id="1" name="Imagen 1" descr="Universidad Blas 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Blas Pasc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78105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26FC5DFF" w14:textId="048BA544" w:rsidR="00374B92" w:rsidRDefault="00374B92" w:rsidP="00531545">
          <w:pPr>
            <w:rPr>
              <w:smallCaps/>
            </w:rPr>
          </w:pPr>
          <w:r>
            <w:rPr>
              <w:smallCaps/>
            </w:rPr>
            <w:t>Ingeniería en Informática – Plan 2003</w:t>
          </w:r>
          <w:r w:rsidR="00AA742D">
            <w:rPr>
              <w:smallCaps/>
            </w:rPr>
            <w:t>/2014</w:t>
          </w:r>
        </w:p>
        <w:p w14:paraId="3AAECF23" w14:textId="77777777" w:rsidR="00374B92" w:rsidRDefault="00374B92" w:rsidP="00531545">
          <w:pPr>
            <w:rPr>
              <w:smallCaps/>
            </w:rPr>
          </w:pPr>
          <w:r>
            <w:rPr>
              <w:smallCaps/>
            </w:rPr>
            <w:t>Programación Distribuida y Componentes – 9° Cuatrimestre</w:t>
          </w:r>
        </w:p>
      </w:tc>
    </w:tr>
    <w:tr w:rsidR="00374B92" w14:paraId="38F6C418" w14:textId="77777777">
      <w:trPr>
        <w:cantSplit/>
        <w:trHeight w:val="696"/>
      </w:trPr>
      <w:tc>
        <w:tcPr>
          <w:tcW w:w="1150" w:type="dxa"/>
          <w:vMerge/>
          <w:tcBorders>
            <w:left w:val="single" w:sz="4" w:space="0" w:color="auto"/>
            <w:bottom w:val="single" w:sz="4" w:space="0" w:color="auto"/>
            <w:right w:val="single" w:sz="4" w:space="0" w:color="auto"/>
          </w:tcBorders>
        </w:tcPr>
        <w:p w14:paraId="31BD4AC1" w14:textId="77777777" w:rsidR="00374B92" w:rsidRDefault="00374B92">
          <w:pPr>
            <w:jc w:val="center"/>
            <w:rPr>
              <w:smallCaps/>
            </w:rPr>
          </w:pPr>
        </w:p>
      </w:tc>
      <w:tc>
        <w:tcPr>
          <w:tcW w:w="6300" w:type="dxa"/>
          <w:tcBorders>
            <w:top w:val="single" w:sz="4" w:space="0" w:color="auto"/>
            <w:left w:val="single" w:sz="4" w:space="0" w:color="auto"/>
            <w:bottom w:val="single" w:sz="4" w:space="0" w:color="auto"/>
            <w:right w:val="single" w:sz="4" w:space="0" w:color="auto"/>
          </w:tcBorders>
        </w:tcPr>
        <w:p w14:paraId="45E98F00" w14:textId="77777777" w:rsidR="00374B92" w:rsidRDefault="00374B92">
          <w:pPr>
            <w:rPr>
              <w:smallCaps/>
            </w:rPr>
          </w:pPr>
        </w:p>
        <w:p w14:paraId="2C1FD861" w14:textId="77777777" w:rsidR="00374B92" w:rsidRDefault="00374B92">
          <w:pPr>
            <w:rPr>
              <w:smallCaps/>
            </w:rPr>
          </w:pPr>
        </w:p>
        <w:p w14:paraId="5CBCD1DC" w14:textId="52665A3E" w:rsidR="00374B92" w:rsidRDefault="00752D33">
          <w:pPr>
            <w:rPr>
              <w:smallCaps/>
            </w:rPr>
          </w:pPr>
          <w:r>
            <w:rPr>
              <w:smallCaps/>
            </w:rPr>
            <w:t>Ejercicio</w:t>
          </w:r>
          <w:r w:rsidR="00C411D1">
            <w:rPr>
              <w:smallCaps/>
            </w:rPr>
            <w:t xml:space="preserve"> </w:t>
          </w:r>
          <w:r w:rsidR="00EE26E7">
            <w:rPr>
              <w:smallCaps/>
            </w:rPr>
            <w:t>3</w:t>
          </w:r>
          <w:r w:rsidR="00474084">
            <w:rPr>
              <w:smallCaps/>
            </w:rPr>
            <w:t>: jQuery</w:t>
          </w:r>
        </w:p>
        <w:p w14:paraId="52CBCFD8" w14:textId="77777777" w:rsidR="00374B92" w:rsidRDefault="00374B92">
          <w:pPr>
            <w:rPr>
              <w:smallCaps/>
            </w:rPr>
          </w:pPr>
        </w:p>
        <w:p w14:paraId="6FF17306" w14:textId="77777777" w:rsidR="00374B92" w:rsidRDefault="00374B92">
          <w:pPr>
            <w:rPr>
              <w:smallCaps/>
            </w:rPr>
          </w:pPr>
        </w:p>
      </w:tc>
      <w:tc>
        <w:tcPr>
          <w:tcW w:w="2340" w:type="dxa"/>
          <w:tcBorders>
            <w:top w:val="single" w:sz="4" w:space="0" w:color="auto"/>
            <w:left w:val="single" w:sz="4" w:space="0" w:color="auto"/>
            <w:bottom w:val="single" w:sz="4" w:space="0" w:color="auto"/>
            <w:right w:val="single" w:sz="4" w:space="0" w:color="auto"/>
          </w:tcBorders>
        </w:tcPr>
        <w:p w14:paraId="1CD69A0E" w14:textId="77777777" w:rsidR="00374B92" w:rsidRDefault="00374B92">
          <w:pPr>
            <w:rPr>
              <w:smallCaps/>
            </w:rPr>
          </w:pPr>
        </w:p>
        <w:p w14:paraId="6FE0BBB6" w14:textId="77777777" w:rsidR="00374B92" w:rsidRDefault="00374B92" w:rsidP="00E858AC">
          <w:pPr>
            <w:rPr>
              <w:smallCaps/>
            </w:rPr>
          </w:pPr>
        </w:p>
        <w:p w14:paraId="1B8E30E7" w14:textId="33C44A9A" w:rsidR="00374B92" w:rsidRDefault="00374B92" w:rsidP="00BD23E1">
          <w:pPr>
            <w:rPr>
              <w:smallCaps/>
            </w:rPr>
          </w:pPr>
          <w:r>
            <w:rPr>
              <w:smallCaps/>
            </w:rPr>
            <w:t xml:space="preserve">Fecha: </w:t>
          </w:r>
          <w:r w:rsidR="00EE26E7">
            <w:rPr>
              <w:smallCaps/>
            </w:rPr>
            <w:t>19</w:t>
          </w:r>
          <w:r w:rsidR="00AC1D7E">
            <w:rPr>
              <w:smallCaps/>
            </w:rPr>
            <w:t>-0</w:t>
          </w:r>
          <w:r w:rsidR="00C411D1">
            <w:rPr>
              <w:smallCaps/>
            </w:rPr>
            <w:t>3</w:t>
          </w:r>
          <w:r w:rsidR="0075574E">
            <w:rPr>
              <w:smallCaps/>
            </w:rPr>
            <w:t>-201</w:t>
          </w:r>
          <w:r w:rsidR="00EE26E7">
            <w:rPr>
              <w:smallCaps/>
            </w:rPr>
            <w:t>9</w:t>
          </w:r>
        </w:p>
      </w:tc>
    </w:tr>
  </w:tbl>
  <w:p w14:paraId="6DCD8CB4" w14:textId="77777777" w:rsidR="00374B92" w:rsidRDefault="00374B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CD3"/>
    <w:multiLevelType w:val="hybridMultilevel"/>
    <w:tmpl w:val="A8147442"/>
    <w:lvl w:ilvl="0" w:tplc="37C270A4">
      <w:numFmt w:val="bullet"/>
      <w:lvlText w:val="-"/>
      <w:lvlJc w:val="left"/>
      <w:pPr>
        <w:ind w:left="720" w:hanging="360"/>
      </w:pPr>
      <w:rPr>
        <w:rFonts w:ascii="Verdana" w:eastAsia="Times New Roman" w:hAnsi="Verdana" w:cs="Tahoma"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670217"/>
    <w:multiLevelType w:val="hybridMultilevel"/>
    <w:tmpl w:val="10D07EA0"/>
    <w:lvl w:ilvl="0" w:tplc="050E67E4">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9CB7450"/>
    <w:multiLevelType w:val="multilevel"/>
    <w:tmpl w:val="DF7E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D7E75"/>
    <w:multiLevelType w:val="multilevel"/>
    <w:tmpl w:val="2CBECF7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numFmt w:val="bullet"/>
      <w:lvlText w:val="-"/>
      <w:lvlJc w:val="left"/>
      <w:pPr>
        <w:ind w:left="1800" w:hanging="360"/>
      </w:pPr>
      <w:rPr>
        <w:rFonts w:ascii="Verdana" w:eastAsia="Times New Roman" w:hAnsi="Verdana" w:cs="Tahoma"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 w15:restartNumberingAfterBreak="0">
    <w:nsid w:val="1C7C05B8"/>
    <w:multiLevelType w:val="hybridMultilevel"/>
    <w:tmpl w:val="9CD62F6A"/>
    <w:lvl w:ilvl="0" w:tplc="99B0A176">
      <w:start w:val="20"/>
      <w:numFmt w:val="bullet"/>
      <w:lvlText w:val="-"/>
      <w:lvlJc w:val="left"/>
      <w:pPr>
        <w:ind w:left="1095" w:hanging="360"/>
      </w:pPr>
      <w:rPr>
        <w:rFonts w:ascii="Verdana" w:eastAsia="Times New Roman" w:hAnsi="Verdana" w:cs="Times New Roman" w:hint="default"/>
      </w:rPr>
    </w:lvl>
    <w:lvl w:ilvl="1" w:tplc="2C0A0003" w:tentative="1">
      <w:start w:val="1"/>
      <w:numFmt w:val="bullet"/>
      <w:lvlText w:val="o"/>
      <w:lvlJc w:val="left"/>
      <w:pPr>
        <w:ind w:left="1815" w:hanging="360"/>
      </w:pPr>
      <w:rPr>
        <w:rFonts w:ascii="Courier New" w:hAnsi="Courier New" w:cs="Courier New" w:hint="default"/>
      </w:rPr>
    </w:lvl>
    <w:lvl w:ilvl="2" w:tplc="2C0A0005" w:tentative="1">
      <w:start w:val="1"/>
      <w:numFmt w:val="bullet"/>
      <w:lvlText w:val=""/>
      <w:lvlJc w:val="left"/>
      <w:pPr>
        <w:ind w:left="2535" w:hanging="360"/>
      </w:pPr>
      <w:rPr>
        <w:rFonts w:ascii="Wingdings" w:hAnsi="Wingdings" w:hint="default"/>
      </w:rPr>
    </w:lvl>
    <w:lvl w:ilvl="3" w:tplc="2C0A0001" w:tentative="1">
      <w:start w:val="1"/>
      <w:numFmt w:val="bullet"/>
      <w:lvlText w:val=""/>
      <w:lvlJc w:val="left"/>
      <w:pPr>
        <w:ind w:left="3255" w:hanging="360"/>
      </w:pPr>
      <w:rPr>
        <w:rFonts w:ascii="Symbol" w:hAnsi="Symbol" w:hint="default"/>
      </w:rPr>
    </w:lvl>
    <w:lvl w:ilvl="4" w:tplc="2C0A0003" w:tentative="1">
      <w:start w:val="1"/>
      <w:numFmt w:val="bullet"/>
      <w:lvlText w:val="o"/>
      <w:lvlJc w:val="left"/>
      <w:pPr>
        <w:ind w:left="3975" w:hanging="360"/>
      </w:pPr>
      <w:rPr>
        <w:rFonts w:ascii="Courier New" w:hAnsi="Courier New" w:cs="Courier New" w:hint="default"/>
      </w:rPr>
    </w:lvl>
    <w:lvl w:ilvl="5" w:tplc="2C0A0005" w:tentative="1">
      <w:start w:val="1"/>
      <w:numFmt w:val="bullet"/>
      <w:lvlText w:val=""/>
      <w:lvlJc w:val="left"/>
      <w:pPr>
        <w:ind w:left="4695" w:hanging="360"/>
      </w:pPr>
      <w:rPr>
        <w:rFonts w:ascii="Wingdings" w:hAnsi="Wingdings" w:hint="default"/>
      </w:rPr>
    </w:lvl>
    <w:lvl w:ilvl="6" w:tplc="2C0A0001" w:tentative="1">
      <w:start w:val="1"/>
      <w:numFmt w:val="bullet"/>
      <w:lvlText w:val=""/>
      <w:lvlJc w:val="left"/>
      <w:pPr>
        <w:ind w:left="5415" w:hanging="360"/>
      </w:pPr>
      <w:rPr>
        <w:rFonts w:ascii="Symbol" w:hAnsi="Symbol" w:hint="default"/>
      </w:rPr>
    </w:lvl>
    <w:lvl w:ilvl="7" w:tplc="2C0A0003" w:tentative="1">
      <w:start w:val="1"/>
      <w:numFmt w:val="bullet"/>
      <w:lvlText w:val="o"/>
      <w:lvlJc w:val="left"/>
      <w:pPr>
        <w:ind w:left="6135" w:hanging="360"/>
      </w:pPr>
      <w:rPr>
        <w:rFonts w:ascii="Courier New" w:hAnsi="Courier New" w:cs="Courier New" w:hint="default"/>
      </w:rPr>
    </w:lvl>
    <w:lvl w:ilvl="8" w:tplc="2C0A0005" w:tentative="1">
      <w:start w:val="1"/>
      <w:numFmt w:val="bullet"/>
      <w:lvlText w:val=""/>
      <w:lvlJc w:val="left"/>
      <w:pPr>
        <w:ind w:left="6855" w:hanging="360"/>
      </w:pPr>
      <w:rPr>
        <w:rFonts w:ascii="Wingdings" w:hAnsi="Wingdings" w:hint="default"/>
      </w:rPr>
    </w:lvl>
  </w:abstractNum>
  <w:abstractNum w:abstractNumId="5" w15:restartNumberingAfterBreak="0">
    <w:nsid w:val="21D64E73"/>
    <w:multiLevelType w:val="hybridMultilevel"/>
    <w:tmpl w:val="A5A089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B46D43"/>
    <w:multiLevelType w:val="hybridMultilevel"/>
    <w:tmpl w:val="BBC4D3B2"/>
    <w:lvl w:ilvl="0" w:tplc="6C6286D2">
      <w:start w:val="1"/>
      <w:numFmt w:val="bullet"/>
      <w:lvlText w:val="-"/>
      <w:lvlJc w:val="left"/>
      <w:pPr>
        <w:ind w:left="720" w:hanging="360"/>
      </w:pPr>
      <w:rPr>
        <w:rFonts w:ascii="Verdana" w:eastAsia="Times New Roman" w:hAnsi="Verdana"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D485347"/>
    <w:multiLevelType w:val="multilevel"/>
    <w:tmpl w:val="015EB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BF486B"/>
    <w:multiLevelType w:val="hybridMultilevel"/>
    <w:tmpl w:val="C4A80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35211C5"/>
    <w:multiLevelType w:val="hybridMultilevel"/>
    <w:tmpl w:val="E05CC3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B4E6935"/>
    <w:multiLevelType w:val="hybridMultilevel"/>
    <w:tmpl w:val="61AC7E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FCA5E14"/>
    <w:multiLevelType w:val="multilevel"/>
    <w:tmpl w:val="F81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90015"/>
    <w:multiLevelType w:val="hybridMultilevel"/>
    <w:tmpl w:val="9AAE97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38028E1"/>
    <w:multiLevelType w:val="hybridMultilevel"/>
    <w:tmpl w:val="ED986C92"/>
    <w:lvl w:ilvl="0" w:tplc="B0AADB00">
      <w:start w:val="1"/>
      <w:numFmt w:val="decimal"/>
      <w:lvlText w:val="(%1)"/>
      <w:lvlJc w:val="left"/>
      <w:pPr>
        <w:ind w:left="735" w:hanging="375"/>
      </w:pPr>
      <w:rPr>
        <w:rFonts w:hint="default"/>
        <w:b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EAC2818"/>
    <w:multiLevelType w:val="multilevel"/>
    <w:tmpl w:val="D83C1E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5D5460"/>
    <w:multiLevelType w:val="hybridMultilevel"/>
    <w:tmpl w:val="BBCE7C34"/>
    <w:lvl w:ilvl="0" w:tplc="4D6E02A4">
      <w:start w:val="1"/>
      <w:numFmt w:val="lowerLetter"/>
      <w:lvlText w:val="%1."/>
      <w:lvlJc w:val="left"/>
      <w:pPr>
        <w:ind w:left="1095" w:hanging="360"/>
      </w:pPr>
      <w:rPr>
        <w:rFonts w:hint="default"/>
      </w:rPr>
    </w:lvl>
    <w:lvl w:ilvl="1" w:tplc="2C0A0019" w:tentative="1">
      <w:start w:val="1"/>
      <w:numFmt w:val="lowerLetter"/>
      <w:lvlText w:val="%2."/>
      <w:lvlJc w:val="left"/>
      <w:pPr>
        <w:ind w:left="1815" w:hanging="360"/>
      </w:pPr>
    </w:lvl>
    <w:lvl w:ilvl="2" w:tplc="2C0A001B" w:tentative="1">
      <w:start w:val="1"/>
      <w:numFmt w:val="lowerRoman"/>
      <w:lvlText w:val="%3."/>
      <w:lvlJc w:val="right"/>
      <w:pPr>
        <w:ind w:left="2535" w:hanging="180"/>
      </w:pPr>
    </w:lvl>
    <w:lvl w:ilvl="3" w:tplc="2C0A000F" w:tentative="1">
      <w:start w:val="1"/>
      <w:numFmt w:val="decimal"/>
      <w:lvlText w:val="%4."/>
      <w:lvlJc w:val="left"/>
      <w:pPr>
        <w:ind w:left="3255" w:hanging="360"/>
      </w:pPr>
    </w:lvl>
    <w:lvl w:ilvl="4" w:tplc="2C0A0019" w:tentative="1">
      <w:start w:val="1"/>
      <w:numFmt w:val="lowerLetter"/>
      <w:lvlText w:val="%5."/>
      <w:lvlJc w:val="left"/>
      <w:pPr>
        <w:ind w:left="3975" w:hanging="360"/>
      </w:pPr>
    </w:lvl>
    <w:lvl w:ilvl="5" w:tplc="2C0A001B" w:tentative="1">
      <w:start w:val="1"/>
      <w:numFmt w:val="lowerRoman"/>
      <w:lvlText w:val="%6."/>
      <w:lvlJc w:val="right"/>
      <w:pPr>
        <w:ind w:left="4695" w:hanging="180"/>
      </w:pPr>
    </w:lvl>
    <w:lvl w:ilvl="6" w:tplc="2C0A000F" w:tentative="1">
      <w:start w:val="1"/>
      <w:numFmt w:val="decimal"/>
      <w:lvlText w:val="%7."/>
      <w:lvlJc w:val="left"/>
      <w:pPr>
        <w:ind w:left="5415" w:hanging="360"/>
      </w:pPr>
    </w:lvl>
    <w:lvl w:ilvl="7" w:tplc="2C0A0019" w:tentative="1">
      <w:start w:val="1"/>
      <w:numFmt w:val="lowerLetter"/>
      <w:lvlText w:val="%8."/>
      <w:lvlJc w:val="left"/>
      <w:pPr>
        <w:ind w:left="6135" w:hanging="360"/>
      </w:pPr>
    </w:lvl>
    <w:lvl w:ilvl="8" w:tplc="2C0A001B" w:tentative="1">
      <w:start w:val="1"/>
      <w:numFmt w:val="lowerRoman"/>
      <w:lvlText w:val="%9."/>
      <w:lvlJc w:val="right"/>
      <w:pPr>
        <w:ind w:left="6855" w:hanging="180"/>
      </w:pPr>
    </w:lvl>
  </w:abstractNum>
  <w:abstractNum w:abstractNumId="16" w15:restartNumberingAfterBreak="0">
    <w:nsid w:val="6F473CF9"/>
    <w:multiLevelType w:val="hybridMultilevel"/>
    <w:tmpl w:val="EAB6C5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1A33ED7"/>
    <w:multiLevelType w:val="multilevel"/>
    <w:tmpl w:val="D83C1E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16"/>
  </w:num>
  <w:num w:numId="4">
    <w:abstractNumId w:val="5"/>
  </w:num>
  <w:num w:numId="5">
    <w:abstractNumId w:val="8"/>
  </w:num>
  <w:num w:numId="6">
    <w:abstractNumId w:val="12"/>
  </w:num>
  <w:num w:numId="7">
    <w:abstractNumId w:val="10"/>
  </w:num>
  <w:num w:numId="8">
    <w:abstractNumId w:val="1"/>
  </w:num>
  <w:num w:numId="9">
    <w:abstractNumId w:val="13"/>
  </w:num>
  <w:num w:numId="10">
    <w:abstractNumId w:val="15"/>
  </w:num>
  <w:num w:numId="11">
    <w:abstractNumId w:val="4"/>
  </w:num>
  <w:num w:numId="12">
    <w:abstractNumId w:val="6"/>
  </w:num>
  <w:num w:numId="13">
    <w:abstractNumId w:val="0"/>
  </w:num>
  <w:num w:numId="14">
    <w:abstractNumId w:val="7"/>
  </w:num>
  <w:num w:numId="15">
    <w:abstractNumId w:val="17"/>
  </w:num>
  <w:num w:numId="16">
    <w:abstractNumId w:val="14"/>
  </w:num>
  <w:num w:numId="17">
    <w:abstractNumId w:val="2"/>
  </w:num>
  <w:num w:numId="1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C4A"/>
    <w:rsid w:val="00022B89"/>
    <w:rsid w:val="000370C0"/>
    <w:rsid w:val="00056DFF"/>
    <w:rsid w:val="00090AC6"/>
    <w:rsid w:val="000917E1"/>
    <w:rsid w:val="000A2DAA"/>
    <w:rsid w:val="000A2EF3"/>
    <w:rsid w:val="000C08E8"/>
    <w:rsid w:val="000C42D5"/>
    <w:rsid w:val="000D3D38"/>
    <w:rsid w:val="000E3EE4"/>
    <w:rsid w:val="000E4623"/>
    <w:rsid w:val="000F630D"/>
    <w:rsid w:val="001156F4"/>
    <w:rsid w:val="00130255"/>
    <w:rsid w:val="00142EC4"/>
    <w:rsid w:val="001531FE"/>
    <w:rsid w:val="0016269E"/>
    <w:rsid w:val="00164A12"/>
    <w:rsid w:val="00192C35"/>
    <w:rsid w:val="001C50A1"/>
    <w:rsid w:val="001D5799"/>
    <w:rsid w:val="001F381B"/>
    <w:rsid w:val="001F7897"/>
    <w:rsid w:val="00201C56"/>
    <w:rsid w:val="0021220D"/>
    <w:rsid w:val="00227D73"/>
    <w:rsid w:val="00230B56"/>
    <w:rsid w:val="00267AEC"/>
    <w:rsid w:val="0027183F"/>
    <w:rsid w:val="00284965"/>
    <w:rsid w:val="00284CBF"/>
    <w:rsid w:val="002933B6"/>
    <w:rsid w:val="002A0FD0"/>
    <w:rsid w:val="002A48E7"/>
    <w:rsid w:val="002A7EEC"/>
    <w:rsid w:val="002F5B17"/>
    <w:rsid w:val="003077AC"/>
    <w:rsid w:val="00311346"/>
    <w:rsid w:val="00313ED6"/>
    <w:rsid w:val="00343D6B"/>
    <w:rsid w:val="0036246A"/>
    <w:rsid w:val="0037089E"/>
    <w:rsid w:val="00374B92"/>
    <w:rsid w:val="00377FB8"/>
    <w:rsid w:val="00387757"/>
    <w:rsid w:val="00397440"/>
    <w:rsid w:val="003A40A3"/>
    <w:rsid w:val="003B13DE"/>
    <w:rsid w:val="003B4D9B"/>
    <w:rsid w:val="003C6D35"/>
    <w:rsid w:val="003D1829"/>
    <w:rsid w:val="003E783A"/>
    <w:rsid w:val="003F1BEB"/>
    <w:rsid w:val="003F37CD"/>
    <w:rsid w:val="00403501"/>
    <w:rsid w:val="00412D91"/>
    <w:rsid w:val="00431276"/>
    <w:rsid w:val="0043727B"/>
    <w:rsid w:val="004407B1"/>
    <w:rsid w:val="00444B03"/>
    <w:rsid w:val="004502F7"/>
    <w:rsid w:val="004513DC"/>
    <w:rsid w:val="0045446B"/>
    <w:rsid w:val="00473C80"/>
    <w:rsid w:val="00474084"/>
    <w:rsid w:val="00480546"/>
    <w:rsid w:val="00485E8A"/>
    <w:rsid w:val="004879BA"/>
    <w:rsid w:val="004A37C7"/>
    <w:rsid w:val="004A4052"/>
    <w:rsid w:val="004B1DD1"/>
    <w:rsid w:val="004C047C"/>
    <w:rsid w:val="004C0719"/>
    <w:rsid w:val="004D5E95"/>
    <w:rsid w:val="004E1B55"/>
    <w:rsid w:val="004F0088"/>
    <w:rsid w:val="004F67EB"/>
    <w:rsid w:val="00510B1E"/>
    <w:rsid w:val="00515657"/>
    <w:rsid w:val="00515BC0"/>
    <w:rsid w:val="005243F0"/>
    <w:rsid w:val="00531545"/>
    <w:rsid w:val="005511BD"/>
    <w:rsid w:val="00552DBE"/>
    <w:rsid w:val="00555A04"/>
    <w:rsid w:val="00562CE3"/>
    <w:rsid w:val="0058630C"/>
    <w:rsid w:val="00593F72"/>
    <w:rsid w:val="005B0A7E"/>
    <w:rsid w:val="005B796B"/>
    <w:rsid w:val="005D59A1"/>
    <w:rsid w:val="005E124A"/>
    <w:rsid w:val="005E2553"/>
    <w:rsid w:val="00602C39"/>
    <w:rsid w:val="00610EA2"/>
    <w:rsid w:val="006159E8"/>
    <w:rsid w:val="00617D8A"/>
    <w:rsid w:val="00621C4A"/>
    <w:rsid w:val="00623AE3"/>
    <w:rsid w:val="00624907"/>
    <w:rsid w:val="00627D4A"/>
    <w:rsid w:val="00662EBD"/>
    <w:rsid w:val="006638D2"/>
    <w:rsid w:val="00680B41"/>
    <w:rsid w:val="006836E0"/>
    <w:rsid w:val="006861BC"/>
    <w:rsid w:val="006B68F6"/>
    <w:rsid w:val="006B73B3"/>
    <w:rsid w:val="006C400E"/>
    <w:rsid w:val="006D5D2F"/>
    <w:rsid w:val="006E0A8E"/>
    <w:rsid w:val="006E110B"/>
    <w:rsid w:val="006F20C0"/>
    <w:rsid w:val="007200D8"/>
    <w:rsid w:val="0072447D"/>
    <w:rsid w:val="00752D33"/>
    <w:rsid w:val="0075574E"/>
    <w:rsid w:val="00756C1B"/>
    <w:rsid w:val="007722A3"/>
    <w:rsid w:val="00773824"/>
    <w:rsid w:val="0077595A"/>
    <w:rsid w:val="00783B72"/>
    <w:rsid w:val="00796767"/>
    <w:rsid w:val="007A20AF"/>
    <w:rsid w:val="007B502A"/>
    <w:rsid w:val="007B5F1A"/>
    <w:rsid w:val="007C77A5"/>
    <w:rsid w:val="007E4E0B"/>
    <w:rsid w:val="007F69A3"/>
    <w:rsid w:val="00807DC8"/>
    <w:rsid w:val="00822126"/>
    <w:rsid w:val="0082719E"/>
    <w:rsid w:val="008444A6"/>
    <w:rsid w:val="00852061"/>
    <w:rsid w:val="00861CFA"/>
    <w:rsid w:val="00865399"/>
    <w:rsid w:val="00865A8A"/>
    <w:rsid w:val="0087630F"/>
    <w:rsid w:val="008841C5"/>
    <w:rsid w:val="008A12F1"/>
    <w:rsid w:val="008A3E0F"/>
    <w:rsid w:val="008C3179"/>
    <w:rsid w:val="008D53C2"/>
    <w:rsid w:val="008F028A"/>
    <w:rsid w:val="008F6CA2"/>
    <w:rsid w:val="009038DB"/>
    <w:rsid w:val="00910770"/>
    <w:rsid w:val="009151C0"/>
    <w:rsid w:val="00917A78"/>
    <w:rsid w:val="00927D6E"/>
    <w:rsid w:val="00935F2C"/>
    <w:rsid w:val="00946432"/>
    <w:rsid w:val="00947DE1"/>
    <w:rsid w:val="009626D1"/>
    <w:rsid w:val="00972367"/>
    <w:rsid w:val="009750BB"/>
    <w:rsid w:val="00977F34"/>
    <w:rsid w:val="009969CD"/>
    <w:rsid w:val="009B4CFF"/>
    <w:rsid w:val="009B6DAB"/>
    <w:rsid w:val="009D6F1D"/>
    <w:rsid w:val="009E0E3D"/>
    <w:rsid w:val="009E5351"/>
    <w:rsid w:val="00A0016E"/>
    <w:rsid w:val="00A00DFE"/>
    <w:rsid w:val="00A16712"/>
    <w:rsid w:val="00A273D4"/>
    <w:rsid w:val="00A378DC"/>
    <w:rsid w:val="00A563CE"/>
    <w:rsid w:val="00A673FD"/>
    <w:rsid w:val="00A76910"/>
    <w:rsid w:val="00AA742D"/>
    <w:rsid w:val="00AB30F4"/>
    <w:rsid w:val="00AC1D7E"/>
    <w:rsid w:val="00AD2066"/>
    <w:rsid w:val="00AD5ACD"/>
    <w:rsid w:val="00AE7490"/>
    <w:rsid w:val="00AF3F9D"/>
    <w:rsid w:val="00AF4B86"/>
    <w:rsid w:val="00B1052D"/>
    <w:rsid w:val="00B202B9"/>
    <w:rsid w:val="00B23C69"/>
    <w:rsid w:val="00B350C1"/>
    <w:rsid w:val="00B616D7"/>
    <w:rsid w:val="00B81AB5"/>
    <w:rsid w:val="00B81D3D"/>
    <w:rsid w:val="00B94B82"/>
    <w:rsid w:val="00BC161F"/>
    <w:rsid w:val="00BD185E"/>
    <w:rsid w:val="00BD23E1"/>
    <w:rsid w:val="00BD2529"/>
    <w:rsid w:val="00BD592C"/>
    <w:rsid w:val="00BE0EA0"/>
    <w:rsid w:val="00BF2E02"/>
    <w:rsid w:val="00C037FB"/>
    <w:rsid w:val="00C316E7"/>
    <w:rsid w:val="00C411D1"/>
    <w:rsid w:val="00C4305F"/>
    <w:rsid w:val="00C519CD"/>
    <w:rsid w:val="00C566CC"/>
    <w:rsid w:val="00C65F9F"/>
    <w:rsid w:val="00CB3F75"/>
    <w:rsid w:val="00CC5E16"/>
    <w:rsid w:val="00CD51FA"/>
    <w:rsid w:val="00CE0009"/>
    <w:rsid w:val="00CE5A06"/>
    <w:rsid w:val="00CF0D20"/>
    <w:rsid w:val="00D0156F"/>
    <w:rsid w:val="00D07B95"/>
    <w:rsid w:val="00D13BE7"/>
    <w:rsid w:val="00D61C44"/>
    <w:rsid w:val="00D62F41"/>
    <w:rsid w:val="00D64EB4"/>
    <w:rsid w:val="00DB24D4"/>
    <w:rsid w:val="00DC6277"/>
    <w:rsid w:val="00DD3B29"/>
    <w:rsid w:val="00DF296B"/>
    <w:rsid w:val="00E048DC"/>
    <w:rsid w:val="00E07D59"/>
    <w:rsid w:val="00E14CDA"/>
    <w:rsid w:val="00E67824"/>
    <w:rsid w:val="00E74D5C"/>
    <w:rsid w:val="00E858AC"/>
    <w:rsid w:val="00E86450"/>
    <w:rsid w:val="00EA4406"/>
    <w:rsid w:val="00EA4770"/>
    <w:rsid w:val="00EE26E7"/>
    <w:rsid w:val="00F327BF"/>
    <w:rsid w:val="00F367CF"/>
    <w:rsid w:val="00F56FAF"/>
    <w:rsid w:val="00F93E63"/>
    <w:rsid w:val="00FA7608"/>
    <w:rsid w:val="00FA7E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eaeaea"/>
    </o:shapedefaults>
    <o:shapelayout v:ext="edit">
      <o:idmap v:ext="edit" data="1"/>
    </o:shapelayout>
  </w:shapeDefaults>
  <w:decimalSymbol w:val="."/>
  <w:listSeparator w:val=";"/>
  <w14:docId w14:val="14B96984"/>
  <w15:chartTrackingRefBased/>
  <w15:docId w15:val="{E5B380AA-490E-42AD-B179-7D84267E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Verdana" w:hAnsi="Verdana" w:cs="Tahoma"/>
      <w:sz w:val="16"/>
      <w:szCs w:val="1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character" w:styleId="Hipervnculovisitado">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rrafodelista">
    <w:name w:val="List Paragraph"/>
    <w:basedOn w:val="Normal"/>
    <w:uiPriority w:val="34"/>
    <w:qFormat/>
    <w:rsid w:val="00A378DC"/>
    <w:pPr>
      <w:ind w:left="708"/>
    </w:pPr>
  </w:style>
  <w:style w:type="table" w:styleId="Tablaconcuadrcula">
    <w:name w:val="Table Grid"/>
    <w:basedOn w:val="Tablanormal"/>
    <w:uiPriority w:val="59"/>
    <w:rsid w:val="00515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B1052D"/>
    <w:rPr>
      <w:b/>
      <w:bCs/>
    </w:rPr>
  </w:style>
  <w:style w:type="character" w:customStyle="1" w:styleId="PiedepginaCar">
    <w:name w:val="Pie de página Car"/>
    <w:basedOn w:val="Fuentedeprrafopredeter"/>
    <w:link w:val="Piedepgina"/>
    <w:uiPriority w:val="99"/>
    <w:rsid w:val="00D13BE7"/>
    <w:rPr>
      <w:rFonts w:ascii="Verdana" w:hAnsi="Verdan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6401">
      <w:bodyDiv w:val="1"/>
      <w:marLeft w:val="0"/>
      <w:marRight w:val="0"/>
      <w:marTop w:val="0"/>
      <w:marBottom w:val="0"/>
      <w:divBdr>
        <w:top w:val="none" w:sz="0" w:space="0" w:color="auto"/>
        <w:left w:val="none" w:sz="0" w:space="0" w:color="auto"/>
        <w:bottom w:val="none" w:sz="0" w:space="0" w:color="auto"/>
        <w:right w:val="none" w:sz="0" w:space="0" w:color="auto"/>
      </w:divBdr>
    </w:div>
    <w:div w:id="75694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soporte\Plantilla%20Documentaci&#243;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Documentación.dot</Template>
  <TotalTime>4</TotalTime>
  <Pages>1</Pages>
  <Words>71</Words>
  <Characters>392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mpastarini</dc:creator>
  <cp:keywords/>
  <dc:description/>
  <cp:lastModifiedBy>Mariela Pastarini</cp:lastModifiedBy>
  <cp:revision>6</cp:revision>
  <cp:lastPrinted>2007-08-22T14:34:00Z</cp:lastPrinted>
  <dcterms:created xsi:type="dcterms:W3CDTF">2019-03-20T01:46:00Z</dcterms:created>
  <dcterms:modified xsi:type="dcterms:W3CDTF">2019-03-20T18:58:00Z</dcterms:modified>
</cp:coreProperties>
</file>