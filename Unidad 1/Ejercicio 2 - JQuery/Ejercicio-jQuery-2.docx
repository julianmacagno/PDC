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23BC" w14:textId="77777777" w:rsidR="008D53C2" w:rsidRPr="00E8465D" w:rsidRDefault="008D53C2" w:rsidP="008D53C2">
      <w:pPr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Armar una página con el siguiente formulario enviando sus datos a un correo electrónico.</w:t>
      </w:r>
      <w:r w:rsidRPr="00E8465D">
        <w:rPr>
          <w:rFonts w:cs="Times New Roman"/>
          <w:sz w:val="20"/>
          <w:szCs w:val="20"/>
          <w:lang w:eastAsia="es-AR"/>
        </w:rPr>
        <w:br/>
      </w:r>
      <w:r w:rsidRPr="00E8465D">
        <w:rPr>
          <w:rFonts w:cs="Times New Roman"/>
          <w:sz w:val="20"/>
          <w:szCs w:val="20"/>
          <w:lang w:eastAsia="es-AR"/>
        </w:rPr>
        <w:br/>
      </w:r>
      <w:r w:rsidRPr="008D53C2">
        <w:rPr>
          <w:rFonts w:cs="Times New Roman"/>
          <w:noProof/>
          <w:sz w:val="20"/>
          <w:szCs w:val="20"/>
          <w:lang w:eastAsia="es-AR"/>
        </w:rPr>
        <w:drawing>
          <wp:inline distT="0" distB="0" distL="0" distR="0" wp14:anchorId="11578D38" wp14:editId="66D16952">
            <wp:extent cx="6143625" cy="7219950"/>
            <wp:effectExtent l="0" t="0" r="9525" b="0"/>
            <wp:docPr id="2" name="Imagen 2" descr="https://mi.ubp.edu.ar/2E4C5D1B047945C0A1494AF95DEC72D5/LoadFile.do/file=UBP-CG/PREGUNTAS/00129265/Ejercicio-JQuery-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.ubp.edu.ar/2E4C5D1B047945C0A1494AF95DEC72D5/LoadFile.do/file=UBP-CG/PREGUNTAS/00129265/Ejercicio-JQuery-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65D">
        <w:rPr>
          <w:rFonts w:cs="Times New Roman"/>
          <w:sz w:val="20"/>
          <w:szCs w:val="20"/>
          <w:lang w:eastAsia="es-AR"/>
        </w:rPr>
        <w:br/>
      </w:r>
      <w:r w:rsidRPr="008D53C2">
        <w:rPr>
          <w:rFonts w:cs="Times New Roman"/>
          <w:b/>
          <w:bCs/>
          <w:sz w:val="20"/>
          <w:szCs w:val="20"/>
          <w:lang w:eastAsia="es-AR"/>
        </w:rPr>
        <w:t>Consideraciones</w:t>
      </w:r>
      <w:r w:rsidRPr="00E8465D">
        <w:rPr>
          <w:rFonts w:cs="Times New Roman"/>
          <w:sz w:val="20"/>
          <w:szCs w:val="20"/>
          <w:lang w:eastAsia="es-AR"/>
        </w:rPr>
        <w:t xml:space="preserve"> </w:t>
      </w:r>
    </w:p>
    <w:p w14:paraId="17BDD737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Todos los datos del formulario principal son obligatorios y se deberá seleccionar al menos una carrera de interés. Si el usuario hace clic en el botón "Enviar" y existen </w:t>
      </w:r>
      <w:r w:rsidRPr="00E8465D">
        <w:rPr>
          <w:rFonts w:cs="Times New Roman"/>
          <w:sz w:val="20"/>
          <w:szCs w:val="20"/>
          <w:lang w:eastAsia="es-AR"/>
        </w:rPr>
        <w:lastRenderedPageBreak/>
        <w:t>datos que aún no han sido informados se deberán marcar TODOS los campos faltantes.</w:t>
      </w:r>
    </w:p>
    <w:p w14:paraId="68F60C74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En el campo "Consulta" no se podrá especificar más de 255 caracteres.</w:t>
      </w:r>
    </w:p>
    <w:p w14:paraId="4248B62D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La lista desplegable de "Modalidades" debe aparecer por defecto deshabilitada y sin ningún valor seleccionado. Los valores posibles son: Presencial, Distancia, Ambas.</w:t>
      </w:r>
    </w:p>
    <w:p w14:paraId="7A81B5BC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Cuando la persona selecciona "¿Interesado?" debe habilitarse la lista desplegable de "Modalidades" y si desmarca el campo debe deshabilitarse la misma borrando el valor que pudiera haberse elegido.</w:t>
      </w:r>
    </w:p>
    <w:p w14:paraId="5D25E1E2" w14:textId="0FB65C62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Solo se permitirá seleccionar como máximo 5 carreras, cuando el usuario seleccione una sexta</w:t>
      </w:r>
      <w:r w:rsidR="00A515EB">
        <w:rPr>
          <w:rFonts w:cs="Times New Roman"/>
          <w:sz w:val="20"/>
          <w:szCs w:val="20"/>
          <w:lang w:eastAsia="es-AR"/>
        </w:rPr>
        <w:t xml:space="preserve"> se</w:t>
      </w:r>
      <w:r w:rsidRPr="00E8465D">
        <w:rPr>
          <w:rFonts w:cs="Times New Roman"/>
          <w:sz w:val="20"/>
          <w:szCs w:val="20"/>
          <w:lang w:eastAsia="es-AR"/>
        </w:rPr>
        <w:t xml:space="preserve"> deberá mostrar</w:t>
      </w:r>
      <w:bookmarkStart w:id="0" w:name="_GoBack"/>
      <w:bookmarkEnd w:id="0"/>
      <w:r w:rsidRPr="00E8465D">
        <w:rPr>
          <w:rFonts w:cs="Times New Roman"/>
          <w:sz w:val="20"/>
          <w:szCs w:val="20"/>
          <w:lang w:eastAsia="es-AR"/>
        </w:rPr>
        <w:t xml:space="preserve"> un mensaje informativo.</w:t>
      </w:r>
    </w:p>
    <w:p w14:paraId="7340DA9D" w14:textId="77777777" w:rsidR="005C0404" w:rsidRDefault="005C0404" w:rsidP="005C0404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Restricciones</w:t>
      </w:r>
    </w:p>
    <w:p w14:paraId="1A0FA995" w14:textId="77777777" w:rsidR="005C0404" w:rsidRDefault="005C0404" w:rsidP="005C0404">
      <w:pPr>
        <w:rPr>
          <w:sz w:val="20"/>
          <w:szCs w:val="20"/>
          <w:lang w:val="es-AR"/>
        </w:rPr>
      </w:pPr>
    </w:p>
    <w:p w14:paraId="65E96602" w14:textId="77777777" w:rsidR="005C0404" w:rsidRPr="00062445" w:rsidRDefault="005C0404" w:rsidP="005C0404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r w:rsidRPr="00062445">
        <w:rPr>
          <w:sz w:val="20"/>
          <w:szCs w:val="20"/>
          <w:lang w:val="es-AR"/>
        </w:rPr>
        <w:t xml:space="preserve">Utilizar el </w:t>
      </w:r>
      <w:proofErr w:type="spellStart"/>
      <w:r w:rsidRPr="00062445">
        <w:rPr>
          <w:sz w:val="20"/>
          <w:szCs w:val="20"/>
          <w:lang w:val="es-AR"/>
        </w:rPr>
        <w:t>framework</w:t>
      </w:r>
      <w:proofErr w:type="spellEnd"/>
      <w:r w:rsidRPr="00062445">
        <w:rPr>
          <w:sz w:val="20"/>
          <w:szCs w:val="20"/>
          <w:lang w:val="es-AR"/>
        </w:rPr>
        <w:t xml:space="preserve"> jQuery.</w:t>
      </w:r>
    </w:p>
    <w:p w14:paraId="45FB535C" w14:textId="77777777" w:rsidR="005C0404" w:rsidRPr="00062445" w:rsidRDefault="005C0404" w:rsidP="005C0404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r w:rsidRPr="00062445">
        <w:rPr>
          <w:sz w:val="20"/>
          <w:szCs w:val="20"/>
          <w:lang w:val="es-AR"/>
        </w:rPr>
        <w:t>Aplicar estilos Bootstrap.</w:t>
      </w:r>
    </w:p>
    <w:p w14:paraId="3CF6491F" w14:textId="77777777" w:rsidR="007E4E0B" w:rsidRPr="00E07D59" w:rsidRDefault="007E4E0B" w:rsidP="007E4E0B">
      <w:pPr>
        <w:rPr>
          <w:sz w:val="20"/>
          <w:szCs w:val="20"/>
          <w:lang w:val="es-AR"/>
        </w:rPr>
      </w:pPr>
    </w:p>
    <w:sectPr w:rsidR="007E4E0B" w:rsidRPr="00E07D59" w:rsidSect="00515BC0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66CE" w14:textId="77777777" w:rsidR="009626D1" w:rsidRDefault="009626D1">
      <w:r>
        <w:separator/>
      </w:r>
    </w:p>
  </w:endnote>
  <w:endnote w:type="continuationSeparator" w:id="0">
    <w:p w14:paraId="6C5B4B18" w14:textId="77777777" w:rsidR="009626D1" w:rsidRDefault="0096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31F2" w14:textId="77777777" w:rsidR="00374B92" w:rsidRDefault="00374B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58FE50" w14:textId="77777777" w:rsidR="00374B92" w:rsidRDefault="00374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1D17" w14:textId="3D960230" w:rsidR="00374B92" w:rsidRDefault="00374B92" w:rsidP="00D13BE7">
    <w:pPr>
      <w:pStyle w:val="Piedepgina"/>
      <w:framePr w:wrap="around" w:vAnchor="text" w:hAnchor="page" w:x="5791" w:y="15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374B92" w14:paraId="113BC66B" w14:textId="77777777">
      <w:tc>
        <w:tcPr>
          <w:tcW w:w="3490" w:type="dxa"/>
        </w:tcPr>
        <w:p w14:paraId="0846A791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9971F9A" w14:textId="0205F890" w:rsidR="00374B92" w:rsidRDefault="00D13BE7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752D3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5A40AB6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D3F" w14:textId="77777777" w:rsidR="009626D1" w:rsidRDefault="009626D1">
      <w:r>
        <w:separator/>
      </w:r>
    </w:p>
  </w:footnote>
  <w:footnote w:type="continuationSeparator" w:id="0">
    <w:p w14:paraId="1190242A" w14:textId="77777777" w:rsidR="009626D1" w:rsidRDefault="0096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374B92" w14:paraId="5F4D40D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B7B735" w14:textId="2A7CC056" w:rsidR="00374B92" w:rsidRDefault="003C6D35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2E4665" wp14:editId="1621D1DD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FC5DFF" w14:textId="048BA544" w:rsidR="00374B92" w:rsidRDefault="00374B92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AA742D">
            <w:rPr>
              <w:smallCaps/>
            </w:rPr>
            <w:t>/2014</w:t>
          </w:r>
        </w:p>
        <w:p w14:paraId="3AAECF23" w14:textId="77777777" w:rsidR="00374B92" w:rsidRDefault="00374B92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374B92" w14:paraId="38F6C41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D4AC1" w14:textId="77777777" w:rsidR="00374B92" w:rsidRDefault="00374B9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98F00" w14:textId="77777777" w:rsidR="00374B92" w:rsidRDefault="00374B92">
          <w:pPr>
            <w:rPr>
              <w:smallCaps/>
            </w:rPr>
          </w:pPr>
        </w:p>
        <w:p w14:paraId="2C1FD861" w14:textId="77777777" w:rsidR="00374B92" w:rsidRDefault="00374B92">
          <w:pPr>
            <w:rPr>
              <w:smallCaps/>
            </w:rPr>
          </w:pPr>
        </w:p>
        <w:p w14:paraId="5CBCD1DC" w14:textId="7917BA44" w:rsidR="00374B92" w:rsidRDefault="00752D33">
          <w:pPr>
            <w:rPr>
              <w:smallCaps/>
            </w:rPr>
          </w:pPr>
          <w:r>
            <w:rPr>
              <w:smallCaps/>
            </w:rPr>
            <w:t>Ejercicio</w:t>
          </w:r>
          <w:r w:rsidR="00C411D1">
            <w:rPr>
              <w:smallCaps/>
            </w:rPr>
            <w:t xml:space="preserve"> </w:t>
          </w:r>
          <w:r w:rsidR="00BF2E02">
            <w:rPr>
              <w:smallCaps/>
            </w:rPr>
            <w:t>2</w:t>
          </w:r>
          <w:r w:rsidR="00474084">
            <w:rPr>
              <w:smallCaps/>
            </w:rPr>
            <w:t>: jQuery</w:t>
          </w:r>
        </w:p>
        <w:p w14:paraId="52CBCFD8" w14:textId="77777777" w:rsidR="00374B92" w:rsidRDefault="00374B92">
          <w:pPr>
            <w:rPr>
              <w:smallCaps/>
            </w:rPr>
          </w:pPr>
        </w:p>
        <w:p w14:paraId="6FF17306" w14:textId="77777777" w:rsidR="00374B92" w:rsidRDefault="00374B9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69A0E" w14:textId="77777777" w:rsidR="00374B92" w:rsidRDefault="00374B92">
          <w:pPr>
            <w:rPr>
              <w:smallCaps/>
            </w:rPr>
          </w:pPr>
        </w:p>
        <w:p w14:paraId="6FE0BBB6" w14:textId="77777777" w:rsidR="00374B92" w:rsidRDefault="00374B92" w:rsidP="00E858AC">
          <w:pPr>
            <w:rPr>
              <w:smallCaps/>
            </w:rPr>
          </w:pPr>
        </w:p>
        <w:p w14:paraId="1B8E30E7" w14:textId="5BF8E1E4" w:rsidR="00374B92" w:rsidRDefault="00374B92" w:rsidP="00BD23E1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B62071">
            <w:rPr>
              <w:smallCaps/>
            </w:rPr>
            <w:t>19</w:t>
          </w:r>
          <w:r w:rsidR="00AC1D7E">
            <w:rPr>
              <w:smallCaps/>
            </w:rPr>
            <w:t>-0</w:t>
          </w:r>
          <w:r w:rsidR="00C411D1">
            <w:rPr>
              <w:smallCaps/>
            </w:rPr>
            <w:t>3</w:t>
          </w:r>
          <w:r w:rsidR="0075574E">
            <w:rPr>
              <w:smallCaps/>
            </w:rPr>
            <w:t>-201</w:t>
          </w:r>
          <w:r w:rsidR="00B62071">
            <w:rPr>
              <w:smallCaps/>
            </w:rPr>
            <w:t>9</w:t>
          </w:r>
        </w:p>
      </w:tc>
    </w:tr>
  </w:tbl>
  <w:p w14:paraId="6DCD8CB4" w14:textId="77777777" w:rsidR="00374B92" w:rsidRDefault="00374B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CD3"/>
    <w:multiLevelType w:val="hybridMultilevel"/>
    <w:tmpl w:val="A8147442"/>
    <w:lvl w:ilvl="0" w:tplc="37C270A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17"/>
    <w:multiLevelType w:val="hybridMultilevel"/>
    <w:tmpl w:val="10D07EA0"/>
    <w:lvl w:ilvl="0" w:tplc="050E6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7450"/>
    <w:multiLevelType w:val="multilevel"/>
    <w:tmpl w:val="DF7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7E75"/>
    <w:multiLevelType w:val="multilevel"/>
    <w:tmpl w:val="2CBEC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1C7C05B8"/>
    <w:multiLevelType w:val="hybridMultilevel"/>
    <w:tmpl w:val="9CD62F6A"/>
    <w:lvl w:ilvl="0" w:tplc="99B0A176">
      <w:start w:val="20"/>
      <w:numFmt w:val="bullet"/>
      <w:lvlText w:val="-"/>
      <w:lvlJc w:val="left"/>
      <w:pPr>
        <w:ind w:left="109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5347"/>
    <w:multiLevelType w:val="multilevel"/>
    <w:tmpl w:val="015E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28E1"/>
    <w:multiLevelType w:val="hybridMultilevel"/>
    <w:tmpl w:val="ED986C92"/>
    <w:lvl w:ilvl="0" w:tplc="B0AADB00">
      <w:start w:val="1"/>
      <w:numFmt w:val="decimal"/>
      <w:lvlText w:val="(%1)"/>
      <w:lvlJc w:val="left"/>
      <w:pPr>
        <w:ind w:left="735" w:hanging="375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C2818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D5460"/>
    <w:multiLevelType w:val="hybridMultilevel"/>
    <w:tmpl w:val="BBCE7C34"/>
    <w:lvl w:ilvl="0" w:tplc="4D6E02A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33ED7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13"/>
  </w:num>
  <w:num w:numId="10">
    <w:abstractNumId w:val="15"/>
  </w:num>
  <w:num w:numId="11">
    <w:abstractNumId w:val="4"/>
  </w:num>
  <w:num w:numId="12">
    <w:abstractNumId w:val="6"/>
  </w:num>
  <w:num w:numId="13">
    <w:abstractNumId w:val="0"/>
  </w:num>
  <w:num w:numId="14">
    <w:abstractNumId w:val="7"/>
  </w:num>
  <w:num w:numId="15">
    <w:abstractNumId w:val="17"/>
  </w:num>
  <w:num w:numId="16">
    <w:abstractNumId w:val="14"/>
  </w:num>
  <w:num w:numId="17">
    <w:abstractNumId w:val="2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3313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22B89"/>
    <w:rsid w:val="000370C0"/>
    <w:rsid w:val="00056DFF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6269E"/>
    <w:rsid w:val="00164A12"/>
    <w:rsid w:val="00192C35"/>
    <w:rsid w:val="001C50A1"/>
    <w:rsid w:val="001D5799"/>
    <w:rsid w:val="001F381B"/>
    <w:rsid w:val="001F7897"/>
    <w:rsid w:val="00201C56"/>
    <w:rsid w:val="0021220D"/>
    <w:rsid w:val="00227D73"/>
    <w:rsid w:val="00230B56"/>
    <w:rsid w:val="00267AEC"/>
    <w:rsid w:val="0027183F"/>
    <w:rsid w:val="00284965"/>
    <w:rsid w:val="00284CBF"/>
    <w:rsid w:val="002A0FD0"/>
    <w:rsid w:val="002A48E7"/>
    <w:rsid w:val="002F5B17"/>
    <w:rsid w:val="003077AC"/>
    <w:rsid w:val="00311346"/>
    <w:rsid w:val="00313ED6"/>
    <w:rsid w:val="00343D6B"/>
    <w:rsid w:val="0036246A"/>
    <w:rsid w:val="0037089E"/>
    <w:rsid w:val="00374B92"/>
    <w:rsid w:val="00377FB8"/>
    <w:rsid w:val="00387757"/>
    <w:rsid w:val="00397440"/>
    <w:rsid w:val="003A40A3"/>
    <w:rsid w:val="003B13DE"/>
    <w:rsid w:val="003B4D9B"/>
    <w:rsid w:val="003C6D35"/>
    <w:rsid w:val="003D1829"/>
    <w:rsid w:val="003E783A"/>
    <w:rsid w:val="003F1BEB"/>
    <w:rsid w:val="003F37CD"/>
    <w:rsid w:val="00403501"/>
    <w:rsid w:val="00412D91"/>
    <w:rsid w:val="00431276"/>
    <w:rsid w:val="0043727B"/>
    <w:rsid w:val="004407B1"/>
    <w:rsid w:val="00444B03"/>
    <w:rsid w:val="004502F7"/>
    <w:rsid w:val="004513DC"/>
    <w:rsid w:val="0045446B"/>
    <w:rsid w:val="00473C80"/>
    <w:rsid w:val="00474084"/>
    <w:rsid w:val="00480546"/>
    <w:rsid w:val="00485E8A"/>
    <w:rsid w:val="004879BA"/>
    <w:rsid w:val="004A37C7"/>
    <w:rsid w:val="004A4052"/>
    <w:rsid w:val="004B1DD1"/>
    <w:rsid w:val="004C047C"/>
    <w:rsid w:val="004C0719"/>
    <w:rsid w:val="004D5E95"/>
    <w:rsid w:val="004E1B55"/>
    <w:rsid w:val="004F0088"/>
    <w:rsid w:val="004F67EB"/>
    <w:rsid w:val="00510B1E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93F72"/>
    <w:rsid w:val="005B0A7E"/>
    <w:rsid w:val="005B796B"/>
    <w:rsid w:val="005C0404"/>
    <w:rsid w:val="005D59A1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638D2"/>
    <w:rsid w:val="00680B41"/>
    <w:rsid w:val="006861BC"/>
    <w:rsid w:val="006B68F6"/>
    <w:rsid w:val="006B73B3"/>
    <w:rsid w:val="006C400E"/>
    <w:rsid w:val="006D5D2F"/>
    <w:rsid w:val="006E0A8E"/>
    <w:rsid w:val="006E110B"/>
    <w:rsid w:val="006F20C0"/>
    <w:rsid w:val="007200D8"/>
    <w:rsid w:val="0072447D"/>
    <w:rsid w:val="00752D33"/>
    <w:rsid w:val="0075574E"/>
    <w:rsid w:val="00756C1B"/>
    <w:rsid w:val="007722A3"/>
    <w:rsid w:val="00773824"/>
    <w:rsid w:val="0077595A"/>
    <w:rsid w:val="00783B72"/>
    <w:rsid w:val="00796767"/>
    <w:rsid w:val="007A20AF"/>
    <w:rsid w:val="007B502A"/>
    <w:rsid w:val="007B5F1A"/>
    <w:rsid w:val="007C77A5"/>
    <w:rsid w:val="007E4E0B"/>
    <w:rsid w:val="007F69A3"/>
    <w:rsid w:val="00807DC8"/>
    <w:rsid w:val="00822126"/>
    <w:rsid w:val="0082719E"/>
    <w:rsid w:val="008444A6"/>
    <w:rsid w:val="00852061"/>
    <w:rsid w:val="00861CFA"/>
    <w:rsid w:val="00865399"/>
    <w:rsid w:val="00865A8A"/>
    <w:rsid w:val="0087630F"/>
    <w:rsid w:val="008841C5"/>
    <w:rsid w:val="008A12F1"/>
    <w:rsid w:val="008A3E0F"/>
    <w:rsid w:val="008C3179"/>
    <w:rsid w:val="008D53C2"/>
    <w:rsid w:val="008F028A"/>
    <w:rsid w:val="008F6CA2"/>
    <w:rsid w:val="009038DB"/>
    <w:rsid w:val="00910770"/>
    <w:rsid w:val="009151C0"/>
    <w:rsid w:val="00917A78"/>
    <w:rsid w:val="00927D6E"/>
    <w:rsid w:val="00935F2C"/>
    <w:rsid w:val="00946432"/>
    <w:rsid w:val="00947DE1"/>
    <w:rsid w:val="009626D1"/>
    <w:rsid w:val="00972367"/>
    <w:rsid w:val="009750BB"/>
    <w:rsid w:val="00977F34"/>
    <w:rsid w:val="009969CD"/>
    <w:rsid w:val="009B4CFF"/>
    <w:rsid w:val="009B6DAB"/>
    <w:rsid w:val="009D6F1D"/>
    <w:rsid w:val="009E0E3D"/>
    <w:rsid w:val="009E5351"/>
    <w:rsid w:val="00A0016E"/>
    <w:rsid w:val="00A00DFE"/>
    <w:rsid w:val="00A273D4"/>
    <w:rsid w:val="00A378DC"/>
    <w:rsid w:val="00A515EB"/>
    <w:rsid w:val="00A563CE"/>
    <w:rsid w:val="00A673FD"/>
    <w:rsid w:val="00A76910"/>
    <w:rsid w:val="00AA742D"/>
    <w:rsid w:val="00AB30F4"/>
    <w:rsid w:val="00AC1D7E"/>
    <w:rsid w:val="00AD2066"/>
    <w:rsid w:val="00AD5ACD"/>
    <w:rsid w:val="00AE7490"/>
    <w:rsid w:val="00AF3F9D"/>
    <w:rsid w:val="00AF4B86"/>
    <w:rsid w:val="00B1052D"/>
    <w:rsid w:val="00B202B9"/>
    <w:rsid w:val="00B23C69"/>
    <w:rsid w:val="00B350C1"/>
    <w:rsid w:val="00B616D7"/>
    <w:rsid w:val="00B62071"/>
    <w:rsid w:val="00B81AB5"/>
    <w:rsid w:val="00B81D3D"/>
    <w:rsid w:val="00B94B82"/>
    <w:rsid w:val="00BC161F"/>
    <w:rsid w:val="00BD185E"/>
    <w:rsid w:val="00BD23E1"/>
    <w:rsid w:val="00BD2529"/>
    <w:rsid w:val="00BD592C"/>
    <w:rsid w:val="00BE0EA0"/>
    <w:rsid w:val="00BF2E02"/>
    <w:rsid w:val="00C037FB"/>
    <w:rsid w:val="00C316E7"/>
    <w:rsid w:val="00C411D1"/>
    <w:rsid w:val="00C4305F"/>
    <w:rsid w:val="00C519CD"/>
    <w:rsid w:val="00C566CC"/>
    <w:rsid w:val="00C65F9F"/>
    <w:rsid w:val="00CB3F75"/>
    <w:rsid w:val="00CC5E16"/>
    <w:rsid w:val="00CD51FA"/>
    <w:rsid w:val="00CE0009"/>
    <w:rsid w:val="00CE5A06"/>
    <w:rsid w:val="00CF0D20"/>
    <w:rsid w:val="00D07B95"/>
    <w:rsid w:val="00D13BE7"/>
    <w:rsid w:val="00D61C44"/>
    <w:rsid w:val="00D62F41"/>
    <w:rsid w:val="00D64EB4"/>
    <w:rsid w:val="00DB24D4"/>
    <w:rsid w:val="00DC6277"/>
    <w:rsid w:val="00DD3B29"/>
    <w:rsid w:val="00DF296B"/>
    <w:rsid w:val="00E048DC"/>
    <w:rsid w:val="00E07D59"/>
    <w:rsid w:val="00E14CDA"/>
    <w:rsid w:val="00E67824"/>
    <w:rsid w:val="00E74D5C"/>
    <w:rsid w:val="00E858AC"/>
    <w:rsid w:val="00E86450"/>
    <w:rsid w:val="00EA4406"/>
    <w:rsid w:val="00EA4770"/>
    <w:rsid w:val="00F327BF"/>
    <w:rsid w:val="00F367CF"/>
    <w:rsid w:val="00F56FAF"/>
    <w:rsid w:val="00F93E63"/>
    <w:rsid w:val="00FA760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4B96984"/>
  <w15:chartTrackingRefBased/>
  <w15:docId w15:val="{E5B380AA-490E-42AD-B179-7D84267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3BE7"/>
    <w:rPr>
      <w:rFonts w:ascii="Verdana" w:hAnsi="Verdan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23</TotalTime>
  <Pages>2</Pages>
  <Words>153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7</cp:revision>
  <cp:lastPrinted>2007-08-22T14:34:00Z</cp:lastPrinted>
  <dcterms:created xsi:type="dcterms:W3CDTF">2018-03-27T00:30:00Z</dcterms:created>
  <dcterms:modified xsi:type="dcterms:W3CDTF">2019-03-20T18:51:00Z</dcterms:modified>
</cp:coreProperties>
</file>